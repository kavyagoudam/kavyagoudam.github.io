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D2B5E" w14:textId="6A3BEF23" w:rsidR="004B1A70" w:rsidRPr="001403C4" w:rsidRDefault="00A754C0" w:rsidP="00A07625">
      <w:pPr>
        <w:pStyle w:val="ResumeName"/>
        <w:spacing w:after="0"/>
        <w:rPr>
          <w:color w:val="auto"/>
          <w:sz w:val="40"/>
          <w:szCs w:val="40"/>
        </w:rPr>
      </w:pPr>
      <w:bookmarkStart w:id="0" w:name="_Toc204495470"/>
      <w:r>
        <w:rPr>
          <w:color w:val="auto"/>
          <w:sz w:val="40"/>
          <w:szCs w:val="40"/>
        </w:rPr>
        <w:t>Kavya G M</w:t>
      </w:r>
    </w:p>
    <w:bookmarkEnd w:id="0"/>
    <w:p w14:paraId="258D2B5F" w14:textId="63C486C7" w:rsidR="0060647C" w:rsidRDefault="001403C4" w:rsidP="004B1A70">
      <w:pPr>
        <w:pStyle w:val="Heading4"/>
      </w:pPr>
      <w:r>
        <w:t>Azure DevOps Engineer</w:t>
      </w:r>
    </w:p>
    <w:p w14:paraId="1E0DA6FD" w14:textId="5B72643A" w:rsidR="00A754C0" w:rsidRDefault="00A754C0" w:rsidP="00A754C0">
      <w:r>
        <w:t xml:space="preserve">Website: </w:t>
      </w:r>
      <w:hyperlink r:id="rId13" w:history="1">
        <w:r w:rsidRPr="00FD2A1A">
          <w:rPr>
            <w:rStyle w:val="Hyperlink"/>
          </w:rPr>
          <w:t>https://kavyagoudam.github.io</w:t>
        </w:r>
      </w:hyperlink>
    </w:p>
    <w:p w14:paraId="18A9DDFE" w14:textId="77777777" w:rsidR="00A754C0" w:rsidRPr="00A754C0" w:rsidRDefault="00A754C0" w:rsidP="00A754C0"/>
    <w:p w14:paraId="258D2B60" w14:textId="77777777" w:rsidR="0081522C" w:rsidRDefault="0081522C" w:rsidP="0081522C">
      <w:pPr>
        <w:pStyle w:val="Title"/>
      </w:pPr>
    </w:p>
    <w:p w14:paraId="2E503057" w14:textId="555B4D73" w:rsidR="001403C4" w:rsidRPr="001403C4" w:rsidRDefault="004B1A70" w:rsidP="001403C4">
      <w:pPr>
        <w:pStyle w:val="Title"/>
      </w:pPr>
      <w:r w:rsidRPr="004B1A70">
        <w:t>Summary</w:t>
      </w:r>
    </w:p>
    <w:p w14:paraId="773E3F4B" w14:textId="77777777" w:rsidR="001403C4" w:rsidRDefault="001403C4" w:rsidP="0081522C">
      <w:pPr>
        <w:pStyle w:val="Title"/>
        <w:rPr>
          <w:rFonts w:ascii="Times New Roman" w:hAnsi="Times New Roman"/>
          <w:b w:val="0"/>
          <w:color w:val="auto"/>
          <w:spacing w:val="0"/>
          <w:kern w:val="0"/>
          <w:sz w:val="24"/>
          <w:szCs w:val="24"/>
        </w:rPr>
      </w:pPr>
    </w:p>
    <w:p w14:paraId="1DF03265" w14:textId="66A64D6E" w:rsidR="001403C4" w:rsidRPr="00843D99" w:rsidRDefault="00EB66F4" w:rsidP="009B2048">
      <w:pPr>
        <w:numPr>
          <w:ilvl w:val="0"/>
          <w:numId w:val="53"/>
        </w:numPr>
        <w:spacing w:after="0" w:line="268" w:lineRule="auto"/>
        <w:ind w:left="346" w:right="731" w:hanging="360"/>
        <w:jc w:val="both"/>
        <w:rPr>
          <w:rFonts w:asciiTheme="minorHAnsi" w:hAnsiTheme="minorHAnsi" w:cstheme="minorHAnsi"/>
          <w:sz w:val="28"/>
          <w:szCs w:val="28"/>
        </w:rPr>
      </w:pPr>
      <w:r w:rsidRPr="00843D99">
        <w:rPr>
          <w:rFonts w:asciiTheme="minorHAnsi" w:hAnsiTheme="minorHAnsi" w:cstheme="minorHAnsi"/>
          <w:color w:val="00000A"/>
          <w:sz w:val="28"/>
          <w:szCs w:val="28"/>
          <w:shd w:val="clear" w:color="auto" w:fill="FFFFFF"/>
        </w:rPr>
        <w:t>Experienced Devops Engineer with a demonstrated history of working in the computer software industry. Skilled in Python (Programming Language), Concourse, Jenkins</w:t>
      </w:r>
      <w:r w:rsidR="00A754C0" w:rsidRPr="00843D99">
        <w:rPr>
          <w:rFonts w:asciiTheme="minorHAnsi" w:hAnsiTheme="minorHAnsi" w:cstheme="minorHAnsi"/>
          <w:color w:val="00000A"/>
          <w:sz w:val="28"/>
          <w:szCs w:val="28"/>
          <w:shd w:val="clear" w:color="auto" w:fill="FFFFFF"/>
        </w:rPr>
        <w:t>, and Ansible</w:t>
      </w:r>
      <w:r w:rsidRPr="00843D99">
        <w:rPr>
          <w:rFonts w:asciiTheme="minorHAnsi" w:hAnsiTheme="minorHAnsi" w:cstheme="minorHAnsi"/>
          <w:color w:val="00000A"/>
          <w:sz w:val="28"/>
          <w:szCs w:val="28"/>
          <w:shd w:val="clear" w:color="auto" w:fill="FFFFFF"/>
        </w:rPr>
        <w:t>. Terraform. Kubernetes and Docker. Skilled in AWS</w:t>
      </w:r>
      <w:r w:rsidR="00A754C0">
        <w:rPr>
          <w:rFonts w:asciiTheme="minorHAnsi" w:hAnsiTheme="minorHAnsi" w:cstheme="minorHAnsi"/>
          <w:color w:val="00000A"/>
          <w:sz w:val="28"/>
          <w:szCs w:val="28"/>
          <w:shd w:val="clear" w:color="auto" w:fill="FFFFFF"/>
        </w:rPr>
        <w:t xml:space="preserve"> and</w:t>
      </w:r>
      <w:r w:rsidRPr="00843D99">
        <w:rPr>
          <w:rFonts w:asciiTheme="minorHAnsi" w:hAnsiTheme="minorHAnsi" w:cstheme="minorHAnsi"/>
          <w:color w:val="00000A"/>
          <w:sz w:val="28"/>
          <w:szCs w:val="28"/>
          <w:shd w:val="clear" w:color="auto" w:fill="FFFFFF"/>
        </w:rPr>
        <w:t xml:space="preserve"> Azure. </w:t>
      </w:r>
      <w:r w:rsidRPr="00843D99">
        <w:rPr>
          <w:rFonts w:asciiTheme="minorHAnsi" w:hAnsiTheme="minorHAnsi" w:cstheme="minorHAnsi"/>
          <w:sz w:val="28"/>
          <w:szCs w:val="28"/>
        </w:rPr>
        <w:t>Results-driven Kubernetes Administrator experience in designing, deploying, and managing Kubernetes clusters. Proficient in containerization with Docker and skilled in automating CI/CD pipelines for seamless application deployment. Proven ability in optimizing Kubernetes environments for performance and cost-efficiency.</w:t>
      </w:r>
    </w:p>
    <w:p w14:paraId="258D2B65" w14:textId="1912FDBA" w:rsidR="008C4587" w:rsidRDefault="008C4587" w:rsidP="001403C4">
      <w:pPr>
        <w:pStyle w:val="Title"/>
      </w:pPr>
      <w:r>
        <w:t>Knowledge</w:t>
      </w:r>
    </w:p>
    <w:p w14:paraId="21C708AB" w14:textId="77777777" w:rsidR="001403C4" w:rsidRPr="001403C4" w:rsidRDefault="001403C4" w:rsidP="001403C4">
      <w:pPr>
        <w:pStyle w:val="ListParagraph"/>
        <w:tabs>
          <w:tab w:val="left" w:pos="720"/>
        </w:tabs>
      </w:pPr>
    </w:p>
    <w:p w14:paraId="258D2B66" w14:textId="082D3BFE" w:rsidR="00446099" w:rsidRPr="00843D99" w:rsidRDefault="00446099" w:rsidP="00A869A3">
      <w:pPr>
        <w:pStyle w:val="ListParagraph"/>
        <w:numPr>
          <w:ilvl w:val="0"/>
          <w:numId w:val="34"/>
        </w:numPr>
        <w:tabs>
          <w:tab w:val="left" w:pos="720"/>
        </w:tabs>
        <w:rPr>
          <w:rFonts w:ascii="Times New Roman" w:hAnsi="Times New Roman"/>
          <w:sz w:val="28"/>
          <w:szCs w:val="28"/>
        </w:rPr>
      </w:pPr>
      <w:r w:rsidRPr="00843D99">
        <w:rPr>
          <w:rFonts w:ascii="Times New Roman" w:hAnsi="Times New Roman"/>
          <w:b/>
          <w:sz w:val="28"/>
          <w:szCs w:val="28"/>
        </w:rPr>
        <w:t>Technologies</w:t>
      </w:r>
      <w:r w:rsidRPr="00843D99">
        <w:rPr>
          <w:rFonts w:ascii="Times New Roman" w:hAnsi="Times New Roman"/>
          <w:sz w:val="28"/>
          <w:szCs w:val="28"/>
        </w:rPr>
        <w:t xml:space="preserve">: </w:t>
      </w:r>
      <w:r w:rsidR="001403C4" w:rsidRPr="00843D99">
        <w:rPr>
          <w:rFonts w:ascii="Times New Roman" w:hAnsi="Times New Roman"/>
          <w:sz w:val="28"/>
          <w:szCs w:val="28"/>
        </w:rPr>
        <w:t>Azure Cloud, Azure DevOps, Git, GitHub Terraform, AWS</w:t>
      </w:r>
      <w:r w:rsidR="00464A6B" w:rsidRPr="00843D99">
        <w:rPr>
          <w:rFonts w:ascii="Times New Roman" w:hAnsi="Times New Roman"/>
          <w:sz w:val="28"/>
          <w:szCs w:val="28"/>
        </w:rPr>
        <w:t>,</w:t>
      </w:r>
      <w:r w:rsidR="001403C4" w:rsidRPr="00843D99">
        <w:rPr>
          <w:rFonts w:ascii="Times New Roman" w:hAnsi="Times New Roman"/>
          <w:sz w:val="28"/>
          <w:szCs w:val="28"/>
        </w:rPr>
        <w:t xml:space="preserve"> Docker</w:t>
      </w:r>
      <w:r w:rsidR="00464A6B" w:rsidRPr="00843D99">
        <w:rPr>
          <w:rFonts w:ascii="Times New Roman" w:hAnsi="Times New Roman"/>
          <w:sz w:val="28"/>
          <w:szCs w:val="28"/>
        </w:rPr>
        <w:t xml:space="preserve">, </w:t>
      </w:r>
      <w:r w:rsidR="00EB66F4" w:rsidRPr="00843D99">
        <w:rPr>
          <w:rFonts w:ascii="Times New Roman" w:hAnsi="Times New Roman"/>
          <w:sz w:val="28"/>
          <w:szCs w:val="28"/>
        </w:rPr>
        <w:t>Kubernetes</w:t>
      </w:r>
      <w:r w:rsidR="004E0AE3" w:rsidRPr="00843D99">
        <w:rPr>
          <w:rFonts w:ascii="Times New Roman" w:hAnsi="Times New Roman"/>
          <w:sz w:val="28"/>
          <w:szCs w:val="28"/>
        </w:rPr>
        <w:t>, AKS, Python</w:t>
      </w:r>
    </w:p>
    <w:p w14:paraId="258D2B67" w14:textId="7F100079" w:rsidR="00446099" w:rsidRPr="00843D99" w:rsidRDefault="00446099" w:rsidP="00A869A3">
      <w:pPr>
        <w:pStyle w:val="ListParagraph"/>
        <w:numPr>
          <w:ilvl w:val="0"/>
          <w:numId w:val="34"/>
        </w:numPr>
        <w:tabs>
          <w:tab w:val="left" w:pos="720"/>
        </w:tabs>
        <w:rPr>
          <w:rFonts w:ascii="Times New Roman" w:hAnsi="Times New Roman"/>
          <w:sz w:val="28"/>
          <w:szCs w:val="28"/>
        </w:rPr>
      </w:pPr>
      <w:r w:rsidRPr="00843D99">
        <w:rPr>
          <w:rFonts w:ascii="Times New Roman" w:hAnsi="Times New Roman"/>
          <w:b/>
          <w:sz w:val="28"/>
          <w:szCs w:val="28"/>
        </w:rPr>
        <w:t>Functional Expertise</w:t>
      </w:r>
      <w:r w:rsidRPr="00843D99">
        <w:rPr>
          <w:rFonts w:ascii="Times New Roman" w:hAnsi="Times New Roman"/>
          <w:sz w:val="28"/>
          <w:szCs w:val="28"/>
        </w:rPr>
        <w:t xml:space="preserve">: </w:t>
      </w:r>
      <w:r w:rsidR="001403C4" w:rsidRPr="00843D99">
        <w:rPr>
          <w:rFonts w:ascii="Times New Roman" w:hAnsi="Times New Roman"/>
          <w:sz w:val="28"/>
          <w:szCs w:val="28"/>
        </w:rPr>
        <w:t>Azure DevOps, Azure Cloud, Git, GitHub, Terraform</w:t>
      </w:r>
      <w:r w:rsidR="00EB66F4" w:rsidRPr="00843D99">
        <w:rPr>
          <w:rFonts w:ascii="Times New Roman" w:hAnsi="Times New Roman"/>
          <w:sz w:val="28"/>
          <w:szCs w:val="28"/>
        </w:rPr>
        <w:t>, Kubernetes</w:t>
      </w:r>
    </w:p>
    <w:p w14:paraId="258D2B68" w14:textId="09B33EF4" w:rsidR="00446099" w:rsidRPr="00843D99" w:rsidRDefault="00446099" w:rsidP="00A869A3">
      <w:pPr>
        <w:pStyle w:val="ListParagraph"/>
        <w:numPr>
          <w:ilvl w:val="0"/>
          <w:numId w:val="34"/>
        </w:numPr>
        <w:tabs>
          <w:tab w:val="left" w:pos="720"/>
        </w:tabs>
        <w:rPr>
          <w:rFonts w:ascii="Times New Roman" w:hAnsi="Times New Roman"/>
          <w:sz w:val="28"/>
          <w:szCs w:val="28"/>
        </w:rPr>
      </w:pPr>
      <w:r w:rsidRPr="00843D99">
        <w:rPr>
          <w:rFonts w:ascii="Times New Roman" w:hAnsi="Times New Roman"/>
          <w:b/>
          <w:sz w:val="28"/>
          <w:szCs w:val="28"/>
        </w:rPr>
        <w:t>Industry Expertise</w:t>
      </w:r>
      <w:r w:rsidRPr="00843D99">
        <w:rPr>
          <w:rFonts w:ascii="Times New Roman" w:hAnsi="Times New Roman"/>
          <w:sz w:val="28"/>
          <w:szCs w:val="28"/>
        </w:rPr>
        <w:t xml:space="preserve">: </w:t>
      </w:r>
      <w:r w:rsidR="00A234CE" w:rsidRPr="00843D99">
        <w:rPr>
          <w:rFonts w:ascii="Times New Roman" w:hAnsi="Times New Roman"/>
          <w:sz w:val="28"/>
          <w:szCs w:val="28"/>
        </w:rPr>
        <w:t>Azure DevOps, Azure Cloud, Git, GitHub Actions</w:t>
      </w:r>
      <w:r w:rsidR="00EB66F4" w:rsidRPr="00843D99">
        <w:rPr>
          <w:rFonts w:ascii="Times New Roman" w:hAnsi="Times New Roman"/>
          <w:sz w:val="28"/>
          <w:szCs w:val="28"/>
        </w:rPr>
        <w:t xml:space="preserve">, Kubernetes Administrating </w:t>
      </w:r>
      <w:r w:rsidR="00A754C0" w:rsidRPr="00843D99">
        <w:rPr>
          <w:rFonts w:ascii="Times New Roman" w:hAnsi="Times New Roman"/>
          <w:sz w:val="28"/>
          <w:szCs w:val="28"/>
        </w:rPr>
        <w:t>Developers</w:t>
      </w:r>
    </w:p>
    <w:p w14:paraId="258D2B69" w14:textId="77777777" w:rsidR="0081522C" w:rsidRDefault="0081522C" w:rsidP="0081522C">
      <w:pPr>
        <w:pStyle w:val="Title"/>
      </w:pPr>
    </w:p>
    <w:p w14:paraId="258D2B6A" w14:textId="5B17B946" w:rsidR="0060647C" w:rsidRDefault="0060647C" w:rsidP="0081522C">
      <w:pPr>
        <w:pStyle w:val="Title"/>
      </w:pPr>
      <w:r w:rsidRPr="00562C40">
        <w:t>Experience</w:t>
      </w:r>
    </w:p>
    <w:p w14:paraId="4F74FC73" w14:textId="77777777" w:rsidR="009B2EC9" w:rsidRPr="009B2EC9" w:rsidRDefault="009B2EC9" w:rsidP="009B2EC9"/>
    <w:p w14:paraId="68CFB257" w14:textId="77777777" w:rsidR="009615DA" w:rsidRPr="009615DA" w:rsidRDefault="009615DA" w:rsidP="009615DA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615DA">
        <w:rPr>
          <w:rFonts w:eastAsia="Times New Roman" w:cs="Calibri"/>
          <w:b/>
          <w:bCs/>
          <w:color w:val="000000"/>
        </w:rPr>
        <w:t>Company</w:t>
      </w:r>
      <w:r w:rsidRPr="009615DA">
        <w:rPr>
          <w:rFonts w:eastAsia="Times New Roman" w:cs="Calibri"/>
          <w:color w:val="000000"/>
        </w:rPr>
        <w:t xml:space="preserve">            </w:t>
      </w:r>
      <w:r w:rsidRPr="009615DA">
        <w:rPr>
          <w:rFonts w:eastAsia="Times New Roman" w:cs="Calibri"/>
          <w:color w:val="000000"/>
        </w:rPr>
        <w:tab/>
        <w:t xml:space="preserve">: </w:t>
      </w:r>
      <w:r w:rsidRPr="009615DA">
        <w:rPr>
          <w:rFonts w:eastAsia="Times New Roman" w:cs="Calibri"/>
          <w:b/>
          <w:bCs/>
          <w:color w:val="000000"/>
        </w:rPr>
        <w:t>Tata Consultancy services Ltd</w:t>
      </w:r>
      <w:r w:rsidRPr="009615DA">
        <w:rPr>
          <w:rFonts w:eastAsia="Times New Roman" w:cs="Calibri"/>
          <w:color w:val="000000"/>
        </w:rPr>
        <w:t>.</w:t>
      </w:r>
    </w:p>
    <w:p w14:paraId="02F98FFF" w14:textId="77777777" w:rsidR="009615DA" w:rsidRPr="009615DA" w:rsidRDefault="009615DA" w:rsidP="009615DA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615DA">
        <w:rPr>
          <w:rFonts w:eastAsia="Times New Roman" w:cs="Calibri"/>
          <w:b/>
          <w:bCs/>
          <w:color w:val="000000"/>
        </w:rPr>
        <w:t>Duration</w:t>
      </w:r>
      <w:r w:rsidRPr="009615DA">
        <w:rPr>
          <w:rFonts w:eastAsia="Times New Roman" w:cs="Calibri"/>
          <w:color w:val="000000"/>
        </w:rPr>
        <w:tab/>
      </w:r>
      <w:r w:rsidRPr="009615DA">
        <w:rPr>
          <w:rFonts w:eastAsia="Times New Roman" w:cs="Calibri"/>
          <w:color w:val="000000"/>
        </w:rPr>
        <w:tab/>
        <w:t>: January 2017 to 2020.</w:t>
      </w:r>
    </w:p>
    <w:p w14:paraId="3B15DBB0" w14:textId="035A0D0E" w:rsidR="009615DA" w:rsidRPr="009615DA" w:rsidRDefault="009615DA" w:rsidP="009615DA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615DA">
        <w:rPr>
          <w:rFonts w:eastAsia="Times New Roman" w:cs="Calibri"/>
          <w:b/>
          <w:bCs/>
          <w:color w:val="000000"/>
        </w:rPr>
        <w:t>Client</w:t>
      </w:r>
      <w:r w:rsidRPr="009615DA">
        <w:rPr>
          <w:rFonts w:eastAsia="Times New Roman" w:cs="Calibri"/>
          <w:color w:val="000000"/>
        </w:rPr>
        <w:tab/>
      </w:r>
      <w:r w:rsidRPr="009615DA">
        <w:rPr>
          <w:rFonts w:eastAsia="Times New Roman" w:cs="Calibri"/>
          <w:color w:val="000000"/>
        </w:rPr>
        <w:tab/>
      </w:r>
      <w:r>
        <w:rPr>
          <w:rFonts w:eastAsia="Times New Roman" w:cs="Calibri"/>
          <w:color w:val="000000"/>
        </w:rPr>
        <w:t xml:space="preserve">              </w:t>
      </w:r>
      <w:r w:rsidRPr="009615DA">
        <w:rPr>
          <w:rFonts w:eastAsia="Times New Roman" w:cs="Calibri"/>
          <w:color w:val="000000"/>
        </w:rPr>
        <w:t>: SAP Labs India Pvt Ltd.</w:t>
      </w:r>
    </w:p>
    <w:p w14:paraId="5099D5AA" w14:textId="77777777" w:rsidR="009615DA" w:rsidRPr="009615DA" w:rsidRDefault="009615DA" w:rsidP="009615DA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8A6CCB9" w14:textId="77777777" w:rsidR="009615DA" w:rsidRPr="009615DA" w:rsidRDefault="009615DA" w:rsidP="009615DA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615DA">
        <w:rPr>
          <w:rFonts w:eastAsia="Times New Roman" w:cs="Calibri"/>
          <w:b/>
          <w:bCs/>
          <w:color w:val="000000"/>
        </w:rPr>
        <w:t>Company</w:t>
      </w:r>
      <w:r w:rsidRPr="009615DA">
        <w:rPr>
          <w:rFonts w:eastAsia="Times New Roman" w:cs="Calibri"/>
          <w:color w:val="000000"/>
        </w:rPr>
        <w:t xml:space="preserve">            </w:t>
      </w:r>
      <w:r w:rsidRPr="009615DA">
        <w:rPr>
          <w:rFonts w:eastAsia="Times New Roman" w:cs="Calibri"/>
          <w:color w:val="000000"/>
        </w:rPr>
        <w:tab/>
        <w:t xml:space="preserve">: </w:t>
      </w:r>
      <w:r w:rsidRPr="009615DA">
        <w:rPr>
          <w:rFonts w:eastAsia="Times New Roman" w:cs="Calibri"/>
          <w:b/>
          <w:bCs/>
          <w:color w:val="000000"/>
        </w:rPr>
        <w:t>Incture technologies</w:t>
      </w:r>
      <w:r w:rsidRPr="009615DA">
        <w:rPr>
          <w:rFonts w:eastAsia="Times New Roman" w:cs="Calibri"/>
          <w:color w:val="000000"/>
        </w:rPr>
        <w:t>.</w:t>
      </w:r>
    </w:p>
    <w:p w14:paraId="7208B99C" w14:textId="77777777" w:rsidR="009615DA" w:rsidRPr="009615DA" w:rsidRDefault="009615DA" w:rsidP="009615DA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615DA">
        <w:rPr>
          <w:rFonts w:eastAsia="Times New Roman" w:cs="Calibri"/>
          <w:b/>
          <w:bCs/>
          <w:color w:val="000000"/>
        </w:rPr>
        <w:t>Duration</w:t>
      </w:r>
      <w:r w:rsidRPr="009615DA">
        <w:rPr>
          <w:rFonts w:eastAsia="Times New Roman" w:cs="Calibri"/>
          <w:color w:val="000000"/>
        </w:rPr>
        <w:tab/>
      </w:r>
      <w:r w:rsidRPr="009615DA">
        <w:rPr>
          <w:rFonts w:eastAsia="Times New Roman" w:cs="Calibri"/>
          <w:color w:val="000000"/>
        </w:rPr>
        <w:tab/>
        <w:t>: April 2020 to August 2021.</w:t>
      </w:r>
    </w:p>
    <w:p w14:paraId="53C57ECC" w14:textId="4B136FF2" w:rsidR="009615DA" w:rsidRPr="009615DA" w:rsidRDefault="009615DA" w:rsidP="009615DA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615DA">
        <w:rPr>
          <w:rFonts w:eastAsia="Times New Roman" w:cs="Calibri"/>
          <w:b/>
          <w:bCs/>
          <w:color w:val="000000"/>
        </w:rPr>
        <w:t>Client</w:t>
      </w:r>
      <w:r w:rsidRPr="009615DA">
        <w:rPr>
          <w:rFonts w:eastAsia="Times New Roman" w:cs="Calibri"/>
          <w:color w:val="000000"/>
        </w:rPr>
        <w:tab/>
      </w:r>
      <w:r w:rsidRPr="009615DA">
        <w:rPr>
          <w:rFonts w:eastAsia="Times New Roman" w:cs="Calibri"/>
          <w:color w:val="000000"/>
        </w:rPr>
        <w:tab/>
      </w:r>
      <w:r>
        <w:rPr>
          <w:rFonts w:eastAsia="Times New Roman" w:cs="Calibri"/>
          <w:color w:val="000000"/>
        </w:rPr>
        <w:t xml:space="preserve">              </w:t>
      </w:r>
      <w:r w:rsidRPr="009615DA">
        <w:rPr>
          <w:rFonts w:eastAsia="Times New Roman" w:cs="Calibri"/>
          <w:color w:val="000000"/>
        </w:rPr>
        <w:t>: SAP Labs India Pvt Ltd.</w:t>
      </w:r>
    </w:p>
    <w:p w14:paraId="5A9E2BF4" w14:textId="77777777" w:rsidR="009615DA" w:rsidRPr="009615DA" w:rsidRDefault="009615DA" w:rsidP="009615DA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109134D" w14:textId="77777777" w:rsidR="009615DA" w:rsidRPr="009615DA" w:rsidRDefault="009615DA" w:rsidP="009615DA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615DA">
        <w:rPr>
          <w:rFonts w:eastAsia="Times New Roman" w:cs="Calibri"/>
          <w:b/>
          <w:bCs/>
          <w:color w:val="000000"/>
        </w:rPr>
        <w:t>Company</w:t>
      </w:r>
      <w:r w:rsidRPr="009615DA">
        <w:rPr>
          <w:rFonts w:eastAsia="Times New Roman" w:cs="Calibri"/>
          <w:color w:val="000000"/>
        </w:rPr>
        <w:t xml:space="preserve">            </w:t>
      </w:r>
      <w:r w:rsidRPr="009615DA">
        <w:rPr>
          <w:rFonts w:eastAsia="Times New Roman" w:cs="Calibri"/>
          <w:color w:val="000000"/>
        </w:rPr>
        <w:tab/>
        <w:t xml:space="preserve">: </w:t>
      </w:r>
      <w:r w:rsidRPr="009615DA">
        <w:rPr>
          <w:rFonts w:eastAsia="Times New Roman" w:cs="Calibri"/>
          <w:b/>
          <w:bCs/>
          <w:color w:val="000000"/>
        </w:rPr>
        <w:t>Hitachi Vantara</w:t>
      </w:r>
      <w:r w:rsidRPr="009615DA">
        <w:rPr>
          <w:rFonts w:eastAsia="Times New Roman" w:cs="Calibri"/>
          <w:color w:val="000000"/>
        </w:rPr>
        <w:t>.</w:t>
      </w:r>
    </w:p>
    <w:p w14:paraId="5436146A" w14:textId="77777777" w:rsidR="009615DA" w:rsidRPr="009615DA" w:rsidRDefault="009615DA" w:rsidP="009615DA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615DA">
        <w:rPr>
          <w:rFonts w:eastAsia="Times New Roman" w:cs="Calibri"/>
          <w:b/>
          <w:bCs/>
          <w:color w:val="000000"/>
        </w:rPr>
        <w:t>Duration</w:t>
      </w:r>
      <w:r w:rsidRPr="009615DA">
        <w:rPr>
          <w:rFonts w:eastAsia="Times New Roman" w:cs="Calibri"/>
          <w:color w:val="000000"/>
        </w:rPr>
        <w:tab/>
      </w:r>
      <w:r w:rsidRPr="009615DA">
        <w:rPr>
          <w:rFonts w:eastAsia="Times New Roman" w:cs="Calibri"/>
          <w:color w:val="000000"/>
        </w:rPr>
        <w:tab/>
        <w:t>: September 2021 to till date.</w:t>
      </w:r>
    </w:p>
    <w:p w14:paraId="39B9FD20" w14:textId="096C0208" w:rsidR="009615DA" w:rsidRPr="009615DA" w:rsidRDefault="009615DA" w:rsidP="009615DA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615DA">
        <w:rPr>
          <w:rFonts w:eastAsia="Times New Roman" w:cs="Calibri"/>
          <w:b/>
          <w:bCs/>
          <w:color w:val="000000"/>
        </w:rPr>
        <w:t>Client</w:t>
      </w:r>
      <w:r w:rsidRPr="009615DA">
        <w:rPr>
          <w:rFonts w:eastAsia="Times New Roman" w:cs="Calibri"/>
          <w:color w:val="000000"/>
        </w:rPr>
        <w:tab/>
      </w:r>
      <w:r w:rsidRPr="009615DA">
        <w:rPr>
          <w:rFonts w:eastAsia="Times New Roman" w:cs="Calibri"/>
          <w:color w:val="000000"/>
        </w:rPr>
        <w:tab/>
      </w:r>
      <w:r>
        <w:rPr>
          <w:rFonts w:eastAsia="Times New Roman" w:cs="Calibri"/>
          <w:color w:val="000000"/>
        </w:rPr>
        <w:t xml:space="preserve">              </w:t>
      </w:r>
      <w:r w:rsidRPr="009615DA">
        <w:rPr>
          <w:rFonts w:eastAsia="Times New Roman" w:cs="Calibri"/>
          <w:color w:val="000000"/>
        </w:rPr>
        <w:t>: Managed services</w:t>
      </w:r>
      <w:r>
        <w:rPr>
          <w:rFonts w:eastAsia="Times New Roman" w:cs="Calibri"/>
          <w:color w:val="000000"/>
        </w:rPr>
        <w:t>, JSSI</w:t>
      </w:r>
      <w:r w:rsidR="00A754C0">
        <w:rPr>
          <w:rFonts w:eastAsia="Times New Roman" w:cs="Calibri"/>
          <w:color w:val="000000"/>
        </w:rPr>
        <w:t>, GenAI</w:t>
      </w:r>
    </w:p>
    <w:p w14:paraId="2AD90013" w14:textId="292B86D4" w:rsidR="009B2EC9" w:rsidRDefault="009B2EC9" w:rsidP="009615DA">
      <w:pPr>
        <w:pStyle w:val="ListParagraph"/>
      </w:pPr>
    </w:p>
    <w:p w14:paraId="53BE4E72" w14:textId="77777777" w:rsidR="009B2EC9" w:rsidRDefault="009B2EC9" w:rsidP="009B2EC9"/>
    <w:p w14:paraId="545C4AF5" w14:textId="77777777" w:rsidR="007D6E4C" w:rsidRDefault="007D6E4C" w:rsidP="0081522C">
      <w:pPr>
        <w:pStyle w:val="Title"/>
      </w:pPr>
    </w:p>
    <w:p w14:paraId="258D2B78" w14:textId="2A8BE852" w:rsidR="0016186B" w:rsidRPr="00562C40" w:rsidRDefault="0016186B" w:rsidP="0081522C">
      <w:pPr>
        <w:pStyle w:val="Title"/>
      </w:pPr>
      <w:r>
        <w:t>Prior Work History</w:t>
      </w:r>
    </w:p>
    <w:p w14:paraId="1B67E064" w14:textId="77777777" w:rsidR="002510B3" w:rsidRDefault="002510B3" w:rsidP="00106DED">
      <w:pPr>
        <w:pStyle w:val="Heading5"/>
        <w:tabs>
          <w:tab w:val="left" w:pos="6120"/>
        </w:tabs>
      </w:pPr>
    </w:p>
    <w:p w14:paraId="258D2B7B" w14:textId="5E868EC0" w:rsidR="0016186B" w:rsidRPr="00B67BBE" w:rsidRDefault="002510B3" w:rsidP="00106DED">
      <w:pPr>
        <w:pStyle w:val="Heading5"/>
        <w:tabs>
          <w:tab w:val="left" w:pos="6120"/>
        </w:tabs>
        <w:rPr>
          <w:rFonts w:ascii="Times New Roman" w:hAnsi="Times New Roman"/>
          <w:b/>
          <w:bCs/>
          <w:color w:val="auto"/>
          <w:sz w:val="24"/>
          <w:szCs w:val="24"/>
        </w:rPr>
      </w:pPr>
      <w:r w:rsidRPr="002510B3">
        <w:rPr>
          <w:rFonts w:ascii="Times New Roman" w:hAnsi="Times New Roman"/>
          <w:b/>
          <w:bCs/>
          <w:color w:val="auto"/>
          <w:sz w:val="24"/>
          <w:szCs w:val="24"/>
        </w:rPr>
        <w:t>Company: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9615DA">
        <w:rPr>
          <w:rFonts w:ascii="Times New Roman" w:hAnsi="Times New Roman"/>
          <w:b/>
          <w:bCs/>
          <w:color w:val="auto"/>
          <w:sz w:val="24"/>
          <w:szCs w:val="24"/>
        </w:rPr>
        <w:t>Tata Consultancy Service</w:t>
      </w:r>
      <w:r w:rsidRPr="00B67BBE">
        <w:rPr>
          <w:b/>
          <w:bCs/>
        </w:rPr>
        <w:t xml:space="preserve"> </w:t>
      </w:r>
      <w:r w:rsidR="00213C59" w:rsidRPr="00B67BBE">
        <w:rPr>
          <w:b/>
          <w:bCs/>
        </w:rPr>
        <w:tab/>
      </w:r>
      <w:r w:rsidR="009B42AD">
        <w:rPr>
          <w:rFonts w:ascii="Times New Roman" w:hAnsi="Times New Roman"/>
          <w:b/>
          <w:bCs/>
          <w:color w:val="auto"/>
          <w:sz w:val="24"/>
          <w:szCs w:val="24"/>
        </w:rPr>
        <w:t>Jan</w:t>
      </w:r>
      <w:r w:rsidRPr="00B67BBE">
        <w:rPr>
          <w:rFonts w:ascii="Times New Roman" w:hAnsi="Times New Roman"/>
          <w:b/>
          <w:bCs/>
          <w:color w:val="auto"/>
          <w:sz w:val="24"/>
          <w:szCs w:val="24"/>
        </w:rPr>
        <w:t xml:space="preserve"> 20</w:t>
      </w:r>
      <w:r w:rsidR="00515119">
        <w:rPr>
          <w:rFonts w:ascii="Times New Roman" w:hAnsi="Times New Roman"/>
          <w:b/>
          <w:bCs/>
          <w:color w:val="auto"/>
          <w:sz w:val="24"/>
          <w:szCs w:val="24"/>
        </w:rPr>
        <w:t>17</w:t>
      </w:r>
      <w:r w:rsidRPr="00B67BBE">
        <w:rPr>
          <w:rFonts w:ascii="Times New Roman" w:hAnsi="Times New Roman"/>
          <w:b/>
          <w:bCs/>
          <w:color w:val="auto"/>
          <w:sz w:val="24"/>
          <w:szCs w:val="24"/>
        </w:rPr>
        <w:t xml:space="preserve"> to </w:t>
      </w:r>
      <w:r w:rsidR="009B42AD">
        <w:rPr>
          <w:rFonts w:ascii="Times New Roman" w:hAnsi="Times New Roman"/>
          <w:b/>
          <w:bCs/>
          <w:color w:val="auto"/>
          <w:sz w:val="24"/>
          <w:szCs w:val="24"/>
        </w:rPr>
        <w:t>Jan</w:t>
      </w:r>
      <w:r w:rsidRPr="00B67BBE">
        <w:rPr>
          <w:rFonts w:ascii="Times New Roman" w:hAnsi="Times New Roman"/>
          <w:b/>
          <w:bCs/>
          <w:color w:val="auto"/>
          <w:sz w:val="24"/>
          <w:szCs w:val="24"/>
        </w:rPr>
        <w:t xml:space="preserve"> 20</w:t>
      </w:r>
      <w:r w:rsidR="00D53A7A">
        <w:rPr>
          <w:rFonts w:ascii="Times New Roman" w:hAnsi="Times New Roman"/>
          <w:b/>
          <w:bCs/>
          <w:color w:val="auto"/>
          <w:sz w:val="24"/>
          <w:szCs w:val="24"/>
        </w:rPr>
        <w:t>20</w:t>
      </w:r>
    </w:p>
    <w:p w14:paraId="3AB38F30" w14:textId="11835964" w:rsidR="009A0E0C" w:rsidRDefault="002510B3" w:rsidP="002510B3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B67BBE">
        <w:rPr>
          <w:rFonts w:ascii="Times New Roman" w:eastAsia="Times New Roman" w:hAnsi="Times New Roman"/>
          <w:b/>
          <w:bCs/>
          <w:sz w:val="24"/>
          <w:szCs w:val="24"/>
        </w:rPr>
        <w:t xml:space="preserve">Designation: </w:t>
      </w:r>
      <w:r w:rsidR="00A82FF2">
        <w:rPr>
          <w:rFonts w:ascii="Times New Roman" w:eastAsia="Times New Roman" w:hAnsi="Times New Roman"/>
          <w:b/>
          <w:bCs/>
          <w:sz w:val="24"/>
          <w:szCs w:val="24"/>
        </w:rPr>
        <w:t>Software Engineer</w:t>
      </w:r>
    </w:p>
    <w:p w14:paraId="0A41A5D2" w14:textId="6D13C852" w:rsidR="009A0E0C" w:rsidRPr="009A0E0C" w:rsidRDefault="009A0E0C" w:rsidP="002510B3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Project: </w:t>
      </w:r>
      <w:r w:rsidR="00515119">
        <w:rPr>
          <w:rFonts w:ascii="Times New Roman" w:eastAsia="Times New Roman" w:hAnsi="Times New Roman"/>
          <w:b/>
          <w:color w:val="00000A"/>
          <w:sz w:val="24"/>
          <w:szCs w:val="24"/>
          <w:lang w:val="en-IN"/>
        </w:rPr>
        <w:t>Managed Cloud Delivery</w:t>
      </w:r>
    </w:p>
    <w:p w14:paraId="54D7500E" w14:textId="42F57B75" w:rsidR="00CC7FDA" w:rsidRPr="00843D99" w:rsidRDefault="002510B3" w:rsidP="002510B3">
      <w:pPr>
        <w:rPr>
          <w:rFonts w:ascii="Times New Roman" w:hAnsi="Times New Roman"/>
          <w:b/>
          <w:sz w:val="28"/>
          <w:szCs w:val="28"/>
        </w:rPr>
      </w:pPr>
      <w:r w:rsidRPr="00843D99">
        <w:rPr>
          <w:rFonts w:ascii="Times New Roman" w:hAnsi="Times New Roman"/>
          <w:b/>
          <w:sz w:val="28"/>
          <w:szCs w:val="28"/>
        </w:rPr>
        <w:t>Responsibilities:</w:t>
      </w:r>
    </w:p>
    <w:p w14:paraId="6E8E76DB" w14:textId="10C47FF3" w:rsidR="00D53A7A" w:rsidRDefault="00D53A7A" w:rsidP="002510B3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 xml:space="preserve">Having Strong Knowledge </w:t>
      </w:r>
      <w:r w:rsidR="00A82FF2" w:rsidRPr="00843D99">
        <w:rPr>
          <w:rFonts w:asciiTheme="minorHAnsi" w:eastAsia="Times New Roman" w:hAnsiTheme="minorHAnsi" w:cstheme="minorHAnsi"/>
          <w:sz w:val="24"/>
          <w:szCs w:val="24"/>
        </w:rPr>
        <w:t>of</w:t>
      </w:r>
      <w:r w:rsidRPr="00843D9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A82FF2">
        <w:rPr>
          <w:rFonts w:asciiTheme="minorHAnsi" w:eastAsia="Times New Roman" w:hAnsiTheme="minorHAnsi" w:cstheme="minorHAnsi"/>
          <w:sz w:val="24"/>
          <w:szCs w:val="24"/>
        </w:rPr>
        <w:t xml:space="preserve">RHEL </w:t>
      </w:r>
      <w:r w:rsidRPr="00843D99">
        <w:rPr>
          <w:rFonts w:asciiTheme="minorHAnsi" w:eastAsia="Times New Roman" w:hAnsiTheme="minorHAnsi" w:cstheme="minorHAnsi"/>
          <w:sz w:val="24"/>
          <w:szCs w:val="24"/>
        </w:rPr>
        <w:t>Linux.</w:t>
      </w:r>
    </w:p>
    <w:p w14:paraId="2C66F45F" w14:textId="341D3459" w:rsidR="002510B3" w:rsidRPr="00A82FF2" w:rsidRDefault="00A82FF2" w:rsidP="00A82FF2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Transformed data between Server to storage devices</w:t>
      </w:r>
    </w:p>
    <w:p w14:paraId="04B99B69" w14:textId="286610E4" w:rsidR="002510B3" w:rsidRPr="00A82FF2" w:rsidRDefault="00D53A7A" w:rsidP="002510B3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hAnsiTheme="minorHAnsi" w:cstheme="minorHAnsi"/>
          <w:color w:val="000000"/>
          <w:sz w:val="24"/>
          <w:szCs w:val="24"/>
        </w:rPr>
        <w:t>Strong Experience automated build platforms/continuous integration using DevOps architecture.</w:t>
      </w:r>
    </w:p>
    <w:p w14:paraId="3263E559" w14:textId="6FD91F73" w:rsidR="00A82FF2" w:rsidRPr="00843D99" w:rsidRDefault="00A82FF2" w:rsidP="002510B3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A82FF2">
        <w:rPr>
          <w:rFonts w:asciiTheme="minorHAnsi" w:eastAsia="Times New Roman" w:hAnsiTheme="minorHAnsi" w:cstheme="minorHAnsi"/>
          <w:sz w:val="24"/>
          <w:szCs w:val="24"/>
        </w:rPr>
        <w:t>Created logical volumes and increased the file system in Linux servers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5F8BB5C7" w14:textId="642AAF9E" w:rsidR="002510B3" w:rsidRPr="00843D99" w:rsidRDefault="00D53A7A" w:rsidP="002510B3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hAnsiTheme="minorHAnsi" w:cstheme="minorHAnsi"/>
          <w:color w:val="000000"/>
          <w:sz w:val="24"/>
          <w:szCs w:val="24"/>
        </w:rPr>
        <w:t>Visualize and report on operational events using Ansible.</w:t>
      </w:r>
    </w:p>
    <w:p w14:paraId="695567BE" w14:textId="63E8B6D3" w:rsidR="00D53A7A" w:rsidRPr="009B42AD" w:rsidRDefault="009B42AD" w:rsidP="009B42AD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B42AD">
        <w:rPr>
          <w:rFonts w:asciiTheme="minorHAnsi" w:hAnsiTheme="minorHAnsi" w:cstheme="minorHAnsi"/>
          <w:color w:val="000000"/>
          <w:sz w:val="24"/>
          <w:szCs w:val="24"/>
        </w:rPr>
        <w:t>Automated build and release processes using Jenkins, decreasing deployment errors by 70%</w:t>
      </w:r>
    </w:p>
    <w:p w14:paraId="0574CB9F" w14:textId="77D656D8" w:rsidR="002510B3" w:rsidRPr="00843D99" w:rsidRDefault="00D53A7A" w:rsidP="002510B3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Maintaining and Monitoring the Application/Servers using Nagios.</w:t>
      </w:r>
    </w:p>
    <w:p w14:paraId="6DF1C434" w14:textId="55D00EB5" w:rsidR="002510B3" w:rsidRPr="00843D99" w:rsidRDefault="00D53A7A" w:rsidP="002510B3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 xml:space="preserve">Created AWS resources like AMI images, ELB, RDS, VPC, </w:t>
      </w:r>
    </w:p>
    <w:p w14:paraId="55FF387E" w14:textId="39F478D8" w:rsidR="00D53A7A" w:rsidRPr="00843D99" w:rsidRDefault="00D53A7A" w:rsidP="002510B3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hAnsiTheme="minorHAnsi" w:cstheme="minorHAnsi"/>
          <w:color w:val="000000"/>
          <w:sz w:val="24"/>
          <w:szCs w:val="24"/>
        </w:rPr>
        <w:t>Effective Cost Calculation using AWS Calculator.</w:t>
      </w:r>
    </w:p>
    <w:p w14:paraId="258D2B80" w14:textId="77777777" w:rsidR="0081522C" w:rsidRDefault="0081522C" w:rsidP="0081522C">
      <w:pPr>
        <w:pStyle w:val="Title"/>
      </w:pPr>
    </w:p>
    <w:p w14:paraId="52320C57" w14:textId="77777777" w:rsidR="002510B3" w:rsidRDefault="002510B3" w:rsidP="002510B3"/>
    <w:p w14:paraId="44E6F9EB" w14:textId="1821B6FD" w:rsidR="002510B3" w:rsidRPr="00B67BBE" w:rsidRDefault="002510B3" w:rsidP="002510B3">
      <w:pPr>
        <w:pStyle w:val="Heading5"/>
        <w:tabs>
          <w:tab w:val="left" w:pos="6120"/>
        </w:tabs>
        <w:rPr>
          <w:rFonts w:ascii="Times New Roman" w:hAnsi="Times New Roman"/>
          <w:b/>
          <w:bCs/>
          <w:color w:val="auto"/>
          <w:sz w:val="24"/>
          <w:szCs w:val="24"/>
        </w:rPr>
      </w:pPr>
      <w:r w:rsidRPr="002510B3">
        <w:rPr>
          <w:rFonts w:ascii="Times New Roman" w:hAnsi="Times New Roman"/>
          <w:b/>
          <w:bCs/>
          <w:color w:val="auto"/>
          <w:sz w:val="24"/>
          <w:szCs w:val="24"/>
        </w:rPr>
        <w:t>Company:</w:t>
      </w:r>
      <w:r w:rsidR="00D53A7A">
        <w:rPr>
          <w:rFonts w:ascii="Times New Roman" w:hAnsi="Times New Roman"/>
          <w:b/>
          <w:bCs/>
          <w:color w:val="auto"/>
          <w:sz w:val="24"/>
          <w:szCs w:val="24"/>
        </w:rPr>
        <w:t xml:space="preserve"> Incture Technologies</w:t>
      </w:r>
      <w:r w:rsidRPr="00B67BBE">
        <w:rPr>
          <w:b/>
          <w:bCs/>
        </w:rPr>
        <w:tab/>
      </w:r>
      <w:r w:rsidR="00A82FF2">
        <w:rPr>
          <w:rFonts w:ascii="Times New Roman" w:hAnsi="Times New Roman"/>
          <w:b/>
          <w:bCs/>
          <w:color w:val="auto"/>
          <w:sz w:val="24"/>
          <w:szCs w:val="24"/>
        </w:rPr>
        <w:t>April</w:t>
      </w:r>
      <w:r w:rsidR="00D53A7A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 w:rsidR="00B67BBE" w:rsidRPr="00B67BBE">
        <w:rPr>
          <w:rFonts w:ascii="Times New Roman" w:hAnsi="Times New Roman"/>
          <w:b/>
          <w:bCs/>
          <w:color w:val="auto"/>
          <w:sz w:val="24"/>
          <w:szCs w:val="24"/>
        </w:rPr>
        <w:t>202</w:t>
      </w:r>
      <w:r w:rsidR="00D53A7A">
        <w:rPr>
          <w:rFonts w:ascii="Times New Roman" w:hAnsi="Times New Roman"/>
          <w:b/>
          <w:bCs/>
          <w:color w:val="auto"/>
          <w:sz w:val="24"/>
          <w:szCs w:val="24"/>
        </w:rPr>
        <w:t>0</w:t>
      </w:r>
      <w:r w:rsidR="00B67BBE" w:rsidRPr="00B67BBE">
        <w:rPr>
          <w:rFonts w:ascii="Times New Roman" w:hAnsi="Times New Roman"/>
          <w:b/>
          <w:bCs/>
          <w:color w:val="auto"/>
          <w:sz w:val="24"/>
          <w:szCs w:val="24"/>
        </w:rPr>
        <w:t xml:space="preserve"> to </w:t>
      </w:r>
      <w:r w:rsidR="00D53A7A">
        <w:rPr>
          <w:rFonts w:ascii="Times New Roman" w:hAnsi="Times New Roman"/>
          <w:b/>
          <w:bCs/>
          <w:color w:val="auto"/>
          <w:sz w:val="24"/>
          <w:szCs w:val="24"/>
        </w:rPr>
        <w:t>August</w:t>
      </w:r>
      <w:r w:rsidR="00B67BBE" w:rsidRPr="00B67BBE">
        <w:rPr>
          <w:rFonts w:ascii="Times New Roman" w:hAnsi="Times New Roman"/>
          <w:b/>
          <w:bCs/>
          <w:color w:val="auto"/>
          <w:sz w:val="24"/>
          <w:szCs w:val="24"/>
        </w:rPr>
        <w:t xml:space="preserve"> 202</w:t>
      </w:r>
      <w:r w:rsidR="00D53A7A">
        <w:rPr>
          <w:rFonts w:ascii="Times New Roman" w:hAnsi="Times New Roman"/>
          <w:b/>
          <w:bCs/>
          <w:color w:val="auto"/>
          <w:sz w:val="24"/>
          <w:szCs w:val="24"/>
        </w:rPr>
        <w:t>1</w:t>
      </w:r>
    </w:p>
    <w:p w14:paraId="6C0E8802" w14:textId="5924087B" w:rsidR="002510B3" w:rsidRDefault="002510B3" w:rsidP="002510B3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B67BBE">
        <w:rPr>
          <w:rFonts w:ascii="Times New Roman" w:eastAsia="Times New Roman" w:hAnsi="Times New Roman"/>
          <w:b/>
          <w:bCs/>
          <w:sz w:val="24"/>
          <w:szCs w:val="24"/>
        </w:rPr>
        <w:t xml:space="preserve">Designation: </w:t>
      </w:r>
      <w:r w:rsidR="00D53A7A">
        <w:rPr>
          <w:color w:val="00000A"/>
        </w:rPr>
        <w:t> </w:t>
      </w:r>
      <w:r w:rsidR="00D53A7A" w:rsidRPr="00D53A7A">
        <w:rPr>
          <w:color w:val="00000A"/>
          <w:sz w:val="28"/>
          <w:szCs w:val="28"/>
        </w:rPr>
        <w:t>cloud engineer</w:t>
      </w:r>
    </w:p>
    <w:p w14:paraId="172E0D86" w14:textId="6075D502" w:rsidR="009A0E0C" w:rsidRPr="009A0E0C" w:rsidRDefault="009A0E0C" w:rsidP="00A82FF2">
      <w:pPr>
        <w:tabs>
          <w:tab w:val="left" w:pos="4368"/>
        </w:tabs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Project: </w:t>
      </w:r>
      <w:r w:rsidR="00D53A7A">
        <w:rPr>
          <w:rFonts w:ascii="Times New Roman" w:eastAsia="Times New Roman" w:hAnsi="Times New Roman"/>
          <w:b/>
          <w:color w:val="00000A"/>
          <w:sz w:val="24"/>
          <w:szCs w:val="24"/>
          <w:lang w:val="en-IN"/>
        </w:rPr>
        <w:t xml:space="preserve">Apigee </w:t>
      </w:r>
      <w:r w:rsidR="00A82FF2">
        <w:rPr>
          <w:rFonts w:ascii="Times New Roman" w:eastAsia="Times New Roman" w:hAnsi="Times New Roman"/>
          <w:b/>
          <w:color w:val="00000A"/>
          <w:sz w:val="24"/>
          <w:szCs w:val="24"/>
          <w:lang w:val="en-IN"/>
        </w:rPr>
        <w:tab/>
      </w:r>
    </w:p>
    <w:p w14:paraId="1C57A5A0" w14:textId="77777777" w:rsidR="00B67BBE" w:rsidRPr="00843D99" w:rsidRDefault="00B67BBE" w:rsidP="00B67BBE">
      <w:pPr>
        <w:rPr>
          <w:rFonts w:ascii="Times New Roman" w:hAnsi="Times New Roman"/>
          <w:sz w:val="28"/>
          <w:szCs w:val="28"/>
        </w:rPr>
      </w:pPr>
      <w:r w:rsidRPr="00843D99">
        <w:rPr>
          <w:rFonts w:ascii="Times New Roman" w:hAnsi="Times New Roman"/>
          <w:b/>
          <w:sz w:val="28"/>
          <w:szCs w:val="28"/>
        </w:rPr>
        <w:t>Responsibilities:</w:t>
      </w:r>
    </w:p>
    <w:p w14:paraId="66CE3EC8" w14:textId="3665A7AC" w:rsidR="00D53A7A" w:rsidRPr="00843D99" w:rsidRDefault="00D53A7A" w:rsidP="00D53A7A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>Worked on multiple cloud like, AWS, Azure, Hypervisor</w:t>
      </w:r>
    </w:p>
    <w:p w14:paraId="5A783F8F" w14:textId="3B5678F9" w:rsidR="00D53A7A" w:rsidRPr="00843D99" w:rsidRDefault="00D53A7A" w:rsidP="002510B3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hAnsiTheme="minorHAnsi" w:cstheme="minorHAnsi"/>
          <w:color w:val="000000"/>
          <w:sz w:val="24"/>
          <w:szCs w:val="24"/>
        </w:rPr>
        <w:t>Handled cloud administration tools and management frameworks like Terraform.</w:t>
      </w:r>
    </w:p>
    <w:p w14:paraId="1BF46CC3" w14:textId="28538F39" w:rsidR="00D53A7A" w:rsidRPr="00843D99" w:rsidRDefault="00D53A7A" w:rsidP="002510B3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hAnsiTheme="minorHAnsi" w:cstheme="minorHAnsi"/>
          <w:color w:val="000000"/>
          <w:sz w:val="24"/>
          <w:szCs w:val="24"/>
        </w:rPr>
        <w:t>Created support case with AWS for any critical issues and follow-up.</w:t>
      </w:r>
    </w:p>
    <w:p w14:paraId="10FE295B" w14:textId="0E65C508" w:rsidR="00D53A7A" w:rsidRPr="00843D99" w:rsidRDefault="00D53A7A" w:rsidP="002510B3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hAnsiTheme="minorHAnsi" w:cstheme="minorHAnsi"/>
          <w:color w:val="000000"/>
          <w:sz w:val="24"/>
          <w:szCs w:val="24"/>
        </w:rPr>
        <w:t>Configured Cloud watch alerts.</w:t>
      </w:r>
    </w:p>
    <w:p w14:paraId="121509BE" w14:textId="3CE4EAE0" w:rsidR="00D53A7A" w:rsidRPr="00843D99" w:rsidRDefault="00D53A7A" w:rsidP="002510B3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hAnsiTheme="minorHAnsi" w:cstheme="minorHAnsi"/>
          <w:color w:val="00000A"/>
          <w:sz w:val="24"/>
          <w:szCs w:val="24"/>
        </w:rPr>
        <w:t>Creating of Organization, Environment, and users in Ansible server.</w:t>
      </w:r>
    </w:p>
    <w:p w14:paraId="1C70DC57" w14:textId="65DD1AFC" w:rsidR="00D53A7A" w:rsidRPr="00843D99" w:rsidRDefault="00D53A7A" w:rsidP="002510B3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hAnsiTheme="minorHAnsi" w:cstheme="minorHAnsi"/>
          <w:color w:val="000000"/>
          <w:sz w:val="24"/>
          <w:szCs w:val="24"/>
        </w:rPr>
        <w:t>Backup &amp; Restoration.</w:t>
      </w:r>
    </w:p>
    <w:p w14:paraId="39E36744" w14:textId="033449F4" w:rsidR="00D53A7A" w:rsidRPr="00843D99" w:rsidRDefault="00D53A7A" w:rsidP="002510B3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hAnsiTheme="minorHAnsi" w:cstheme="minorHAnsi"/>
          <w:color w:val="00000A"/>
          <w:sz w:val="24"/>
          <w:szCs w:val="24"/>
        </w:rPr>
        <w:t xml:space="preserve">Designing and implementing fully automated server build, management, </w:t>
      </w:r>
      <w:r w:rsidR="0040510B" w:rsidRPr="00843D99">
        <w:rPr>
          <w:rFonts w:asciiTheme="minorHAnsi" w:hAnsiTheme="minorHAnsi" w:cstheme="minorHAnsi"/>
          <w:color w:val="00000A"/>
          <w:sz w:val="24"/>
          <w:szCs w:val="24"/>
        </w:rPr>
        <w:t>monitoring,</w:t>
      </w:r>
      <w:r w:rsidRPr="00843D99">
        <w:rPr>
          <w:rFonts w:asciiTheme="minorHAnsi" w:hAnsiTheme="minorHAnsi" w:cstheme="minorHAnsi"/>
          <w:color w:val="00000A"/>
          <w:sz w:val="24"/>
          <w:szCs w:val="24"/>
        </w:rPr>
        <w:t xml:space="preserve"> and deployment solutions spanning multiple platforms, tools and technologies including Jenkins Nodes/Agents, SSH, Amazon EC2 and packaging, </w:t>
      </w:r>
      <w:r w:rsidR="00843D99" w:rsidRPr="00843D99">
        <w:rPr>
          <w:rFonts w:asciiTheme="minorHAnsi" w:hAnsiTheme="minorHAnsi" w:cstheme="minorHAnsi"/>
          <w:color w:val="00000A"/>
          <w:sz w:val="24"/>
          <w:szCs w:val="24"/>
        </w:rPr>
        <w:t>deployment,</w:t>
      </w:r>
      <w:r w:rsidRPr="00843D99">
        <w:rPr>
          <w:rFonts w:asciiTheme="minorHAnsi" w:hAnsiTheme="minorHAnsi" w:cstheme="minorHAnsi"/>
          <w:color w:val="00000A"/>
          <w:sz w:val="24"/>
          <w:szCs w:val="24"/>
        </w:rPr>
        <w:t xml:space="preserve"> and testing.</w:t>
      </w:r>
    </w:p>
    <w:p w14:paraId="3D8E290A" w14:textId="77777777" w:rsidR="00B67BBE" w:rsidRDefault="00B67BBE" w:rsidP="002510B3"/>
    <w:p w14:paraId="406B13EF" w14:textId="4BE60C6A" w:rsidR="0040510B" w:rsidRDefault="00EB66F4" w:rsidP="002510B3">
      <w:r>
        <w:rPr>
          <w:rStyle w:val="normaltextrun"/>
          <w:rFonts w:ascii="Arial" w:hAnsi="Arial" w:cs="Arial"/>
          <w:b/>
          <w:bCs/>
          <w:color w:val="DA291C"/>
          <w:sz w:val="32"/>
          <w:szCs w:val="32"/>
          <w:shd w:val="clear" w:color="auto" w:fill="FFFFFF"/>
        </w:rPr>
        <w:t>Hitachi Vantara Experience</w:t>
      </w:r>
      <w:r>
        <w:rPr>
          <w:rStyle w:val="eop"/>
          <w:rFonts w:ascii="Arial" w:hAnsi="Arial" w:cs="Arial"/>
          <w:b/>
          <w:bCs/>
          <w:color w:val="DA291C"/>
          <w:sz w:val="32"/>
          <w:szCs w:val="32"/>
          <w:shd w:val="clear" w:color="auto" w:fill="FFFFFF"/>
        </w:rPr>
        <w:t> </w:t>
      </w:r>
    </w:p>
    <w:p w14:paraId="2E0F154C" w14:textId="4F5749E9" w:rsidR="00B67BBE" w:rsidRPr="00B67BBE" w:rsidRDefault="00B67BBE" w:rsidP="00B67BBE">
      <w:pPr>
        <w:pStyle w:val="Heading5"/>
        <w:tabs>
          <w:tab w:val="left" w:pos="6120"/>
        </w:tabs>
        <w:rPr>
          <w:rFonts w:ascii="Times New Roman" w:hAnsi="Times New Roman"/>
          <w:b/>
          <w:bCs/>
          <w:color w:val="auto"/>
          <w:sz w:val="24"/>
          <w:szCs w:val="24"/>
        </w:rPr>
      </w:pPr>
      <w:r w:rsidRPr="002510B3">
        <w:rPr>
          <w:rFonts w:ascii="Times New Roman" w:hAnsi="Times New Roman"/>
          <w:b/>
          <w:bCs/>
          <w:color w:val="auto"/>
          <w:sz w:val="24"/>
          <w:szCs w:val="24"/>
        </w:rPr>
        <w:t>Company: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40510B">
        <w:rPr>
          <w:rFonts w:ascii="Times New Roman" w:hAnsi="Times New Roman"/>
          <w:b/>
          <w:bCs/>
          <w:color w:val="auto"/>
          <w:sz w:val="24"/>
          <w:szCs w:val="24"/>
        </w:rPr>
        <w:t>Hitachi Vantara</w:t>
      </w:r>
      <w:r w:rsidRPr="00B67BBE">
        <w:rPr>
          <w:b/>
          <w:bCs/>
        </w:rPr>
        <w:tab/>
      </w:r>
      <w:r w:rsidR="00A82FF2">
        <w:rPr>
          <w:rFonts w:ascii="Times New Roman" w:hAnsi="Times New Roman"/>
          <w:b/>
          <w:bCs/>
          <w:color w:val="auto"/>
          <w:sz w:val="24"/>
          <w:szCs w:val="24"/>
        </w:rPr>
        <w:t>Se</w:t>
      </w:r>
      <w:r w:rsidR="009B42AD">
        <w:rPr>
          <w:rFonts w:ascii="Times New Roman" w:hAnsi="Times New Roman"/>
          <w:b/>
          <w:bCs/>
          <w:color w:val="auto"/>
          <w:sz w:val="24"/>
          <w:szCs w:val="24"/>
        </w:rPr>
        <w:t>p</w:t>
      </w:r>
      <w:r w:rsidR="00A82FF2">
        <w:rPr>
          <w:rFonts w:ascii="Times New Roman" w:hAnsi="Times New Roman"/>
          <w:b/>
          <w:bCs/>
          <w:color w:val="auto"/>
          <w:sz w:val="24"/>
          <w:szCs w:val="24"/>
        </w:rPr>
        <w:t>t</w:t>
      </w:r>
      <w:r w:rsidR="0040510B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 w:rsidRPr="00B67BBE">
        <w:rPr>
          <w:rFonts w:ascii="Times New Roman" w:hAnsi="Times New Roman"/>
          <w:b/>
          <w:bCs/>
          <w:color w:val="auto"/>
          <w:sz w:val="24"/>
          <w:szCs w:val="24"/>
        </w:rPr>
        <w:t xml:space="preserve">2021 to </w:t>
      </w:r>
      <w:r w:rsidR="0040510B">
        <w:rPr>
          <w:rFonts w:ascii="Times New Roman" w:hAnsi="Times New Roman"/>
          <w:b/>
          <w:bCs/>
          <w:color w:val="auto"/>
          <w:sz w:val="24"/>
          <w:szCs w:val="24"/>
        </w:rPr>
        <w:t>Present</w:t>
      </w:r>
    </w:p>
    <w:p w14:paraId="13B0DC5A" w14:textId="662B2D48" w:rsidR="00B67BBE" w:rsidRDefault="00B67BBE" w:rsidP="00B67BBE">
      <w:pPr>
        <w:rPr>
          <w:rFonts w:ascii="Times New Roman" w:eastAsia="Times New Roman" w:hAnsi="Times New Roman"/>
          <w:b/>
          <w:bCs/>
          <w:sz w:val="24"/>
          <w:szCs w:val="24"/>
        </w:rPr>
      </w:pPr>
      <w:r w:rsidRPr="00B67BBE">
        <w:rPr>
          <w:rFonts w:ascii="Times New Roman" w:eastAsia="Times New Roman" w:hAnsi="Times New Roman"/>
          <w:b/>
          <w:bCs/>
          <w:sz w:val="24"/>
          <w:szCs w:val="24"/>
        </w:rPr>
        <w:t xml:space="preserve">Designation: </w:t>
      </w:r>
      <w:r w:rsidR="0040510B">
        <w:rPr>
          <w:rFonts w:ascii="Times New Roman" w:eastAsia="Times New Roman" w:hAnsi="Times New Roman"/>
          <w:b/>
          <w:bCs/>
          <w:sz w:val="24"/>
          <w:szCs w:val="24"/>
        </w:rPr>
        <w:t>Consultant - 2</w:t>
      </w:r>
    </w:p>
    <w:p w14:paraId="0CA89DA9" w14:textId="150F064A" w:rsidR="009A0E0C" w:rsidRPr="00B67BBE" w:rsidRDefault="009A0E0C" w:rsidP="00B67BBE">
      <w:pPr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Project</w:t>
      </w:r>
      <w:r w:rsidR="00EB66F4">
        <w:rPr>
          <w:rFonts w:ascii="Times New Roman" w:eastAsia="Times New Roman" w:hAnsi="Times New Roman"/>
          <w:b/>
          <w:bCs/>
          <w:sz w:val="24"/>
          <w:szCs w:val="24"/>
        </w:rPr>
        <w:t xml:space="preserve"> 1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 w:rsidR="0040510B">
        <w:rPr>
          <w:rFonts w:ascii="Times New Roman" w:eastAsia="Times New Roman" w:hAnsi="Times New Roman"/>
          <w:b/>
          <w:bCs/>
          <w:sz w:val="24"/>
          <w:szCs w:val="24"/>
        </w:rPr>
        <w:t>Managed services</w:t>
      </w:r>
    </w:p>
    <w:p w14:paraId="03023713" w14:textId="77777777" w:rsidR="00B67BBE" w:rsidRPr="00843D99" w:rsidRDefault="00B67BBE" w:rsidP="00B67BBE">
      <w:pPr>
        <w:rPr>
          <w:rFonts w:ascii="Times New Roman" w:hAnsi="Times New Roman"/>
          <w:b/>
          <w:sz w:val="24"/>
          <w:szCs w:val="24"/>
        </w:rPr>
      </w:pPr>
      <w:r w:rsidRPr="00843D99">
        <w:rPr>
          <w:rFonts w:ascii="Times New Roman" w:hAnsi="Times New Roman"/>
          <w:b/>
          <w:sz w:val="24"/>
          <w:szCs w:val="24"/>
        </w:rPr>
        <w:t>Responsibilities:</w:t>
      </w:r>
    </w:p>
    <w:p w14:paraId="0128E73A" w14:textId="1B364D6A" w:rsidR="00B67BBE" w:rsidRPr="00843D99" w:rsidRDefault="0040510B" w:rsidP="00B67BBE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 xml:space="preserve">Worked on AWS resource automation to trigger alerts client account using, Lambda, API gateway, Cloud watch, SNS, DynamoDB, </w:t>
      </w:r>
    </w:p>
    <w:p w14:paraId="1A78E7DC" w14:textId="75B0DD19" w:rsidR="0040510B" w:rsidRPr="00843D99" w:rsidRDefault="0040510B" w:rsidP="00B67BBE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>Created Cloud Formation Template for automation like adding tags, terminating resources.</w:t>
      </w:r>
    </w:p>
    <w:p w14:paraId="193B4C1A" w14:textId="77777777" w:rsidR="00B67BBE" w:rsidRPr="00843D99" w:rsidRDefault="00B67BBE" w:rsidP="00B67BBE">
      <w:pPr>
        <w:numPr>
          <w:ilvl w:val="0"/>
          <w:numId w:val="54"/>
        </w:numPr>
        <w:tabs>
          <w:tab w:val="left" w:pos="0"/>
        </w:tabs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>Creating repositories, new users for GIT and give permission to users to access repository.</w:t>
      </w:r>
    </w:p>
    <w:p w14:paraId="12E3457C" w14:textId="2A31FE68" w:rsidR="00B67BBE" w:rsidRPr="00843D99" w:rsidRDefault="00B67BBE" w:rsidP="00B67BBE">
      <w:pPr>
        <w:numPr>
          <w:ilvl w:val="0"/>
          <w:numId w:val="54"/>
        </w:numPr>
        <w:tabs>
          <w:tab w:val="left" w:pos="0"/>
        </w:tabs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 xml:space="preserve">Create branches and </w:t>
      </w:r>
      <w:r w:rsidR="0040510B" w:rsidRPr="00843D99">
        <w:rPr>
          <w:rFonts w:asciiTheme="minorHAnsi" w:eastAsia="Times New Roman" w:hAnsiTheme="minorHAnsi" w:cstheme="minorHAnsi"/>
          <w:iCs/>
          <w:sz w:val="24"/>
          <w:szCs w:val="24"/>
        </w:rPr>
        <w:t>merge</w:t>
      </w:r>
      <w:r w:rsidRPr="00843D99">
        <w:rPr>
          <w:rFonts w:asciiTheme="minorHAnsi" w:eastAsia="Times New Roman" w:hAnsiTheme="minorHAnsi" w:cstheme="minorHAnsi"/>
          <w:iCs/>
          <w:sz w:val="24"/>
          <w:szCs w:val="24"/>
        </w:rPr>
        <w:t xml:space="preserve"> the Branches for Integration.</w:t>
      </w:r>
    </w:p>
    <w:p w14:paraId="33ED6254" w14:textId="0DE46620" w:rsidR="00B67BBE" w:rsidRPr="00843D99" w:rsidRDefault="0040510B" w:rsidP="00B67BBE">
      <w:pPr>
        <w:numPr>
          <w:ilvl w:val="0"/>
          <w:numId w:val="54"/>
        </w:numPr>
        <w:suppressAutoHyphens/>
        <w:spacing w:before="60"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43D99">
        <w:rPr>
          <w:rFonts w:asciiTheme="minorHAnsi" w:hAnsiTheme="minorHAnsi" w:cstheme="minorHAnsi"/>
          <w:sz w:val="24"/>
          <w:szCs w:val="24"/>
        </w:rPr>
        <w:t>Jenkin Setup and configuration using EC2 instance</w:t>
      </w:r>
      <w:r w:rsidR="00EB66F4" w:rsidRPr="00843D99">
        <w:rPr>
          <w:rFonts w:asciiTheme="minorHAnsi" w:hAnsiTheme="minorHAnsi" w:cstheme="minorHAnsi"/>
          <w:sz w:val="24"/>
          <w:szCs w:val="24"/>
        </w:rPr>
        <w:t>.</w:t>
      </w:r>
    </w:p>
    <w:p w14:paraId="34E1FC28" w14:textId="0E2E9CB0" w:rsidR="00B67BBE" w:rsidRPr="00843D99" w:rsidRDefault="0040510B" w:rsidP="00B67BBE">
      <w:pPr>
        <w:numPr>
          <w:ilvl w:val="0"/>
          <w:numId w:val="54"/>
        </w:numPr>
        <w:suppressAutoHyphens/>
        <w:spacing w:before="60"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43D99">
        <w:rPr>
          <w:rFonts w:asciiTheme="minorHAnsi" w:hAnsiTheme="minorHAnsi" w:cstheme="minorHAnsi"/>
          <w:sz w:val="24"/>
          <w:szCs w:val="24"/>
        </w:rPr>
        <w:t>Backup and restore of snapshots, volumes, EC2 disks</w:t>
      </w:r>
      <w:r w:rsidR="00EB66F4" w:rsidRPr="00843D99">
        <w:rPr>
          <w:rFonts w:asciiTheme="minorHAnsi" w:hAnsiTheme="minorHAnsi" w:cstheme="minorHAnsi"/>
          <w:sz w:val="24"/>
          <w:szCs w:val="24"/>
        </w:rPr>
        <w:t>.</w:t>
      </w:r>
    </w:p>
    <w:p w14:paraId="5C935F3C" w14:textId="66E5939C" w:rsidR="00B67BBE" w:rsidRPr="00843D99" w:rsidRDefault="00B67BBE" w:rsidP="00B67BBE">
      <w:pPr>
        <w:numPr>
          <w:ilvl w:val="0"/>
          <w:numId w:val="54"/>
        </w:numPr>
        <w:suppressAutoHyphens/>
        <w:spacing w:before="60"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43D99">
        <w:rPr>
          <w:rFonts w:asciiTheme="minorHAnsi" w:hAnsiTheme="minorHAnsi" w:cstheme="minorHAnsi"/>
          <w:sz w:val="24"/>
          <w:szCs w:val="24"/>
        </w:rPr>
        <w:t xml:space="preserve">Creating/Configuring </w:t>
      </w:r>
      <w:r w:rsidR="0040510B" w:rsidRPr="00843D99">
        <w:rPr>
          <w:rFonts w:asciiTheme="minorHAnsi" w:hAnsiTheme="minorHAnsi" w:cstheme="minorHAnsi"/>
          <w:sz w:val="24"/>
          <w:szCs w:val="24"/>
        </w:rPr>
        <w:t xml:space="preserve">Application </w:t>
      </w:r>
      <w:r w:rsidRPr="00843D99">
        <w:rPr>
          <w:rFonts w:asciiTheme="minorHAnsi" w:hAnsiTheme="minorHAnsi" w:cstheme="minorHAnsi"/>
          <w:sz w:val="24"/>
          <w:szCs w:val="24"/>
        </w:rPr>
        <w:t xml:space="preserve">Load balancer and </w:t>
      </w:r>
      <w:r w:rsidR="0040510B" w:rsidRPr="00843D99">
        <w:rPr>
          <w:rFonts w:asciiTheme="minorHAnsi" w:hAnsiTheme="minorHAnsi" w:cstheme="minorHAnsi"/>
          <w:sz w:val="24"/>
          <w:szCs w:val="24"/>
        </w:rPr>
        <w:t>Auto scaling group</w:t>
      </w:r>
    </w:p>
    <w:p w14:paraId="12B228EB" w14:textId="72CE2001" w:rsidR="00B67BBE" w:rsidRPr="00843D99" w:rsidRDefault="00B67BBE" w:rsidP="0040510B">
      <w:pPr>
        <w:numPr>
          <w:ilvl w:val="0"/>
          <w:numId w:val="54"/>
        </w:numPr>
        <w:tabs>
          <w:tab w:val="left" w:pos="0"/>
        </w:tabs>
        <w:spacing w:after="0" w:line="240" w:lineRule="auto"/>
        <w:jc w:val="both"/>
        <w:rPr>
          <w:rFonts w:asciiTheme="minorHAnsi" w:eastAsia="Times New Roman" w:hAnsiTheme="minorHAnsi" w:cstheme="minorHAnsi"/>
          <w:iCs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>Developing utility scripts to effectively reduce the time and manual effort.</w:t>
      </w:r>
    </w:p>
    <w:p w14:paraId="061495C4" w14:textId="354D0645" w:rsidR="00B67BBE" w:rsidRPr="00843D99" w:rsidRDefault="0040510B" w:rsidP="00B67BBE">
      <w:pPr>
        <w:numPr>
          <w:ilvl w:val="0"/>
          <w:numId w:val="54"/>
        </w:numPr>
        <w:suppressAutoHyphens/>
        <w:spacing w:before="60" w:after="0" w:line="240" w:lineRule="auto"/>
        <w:rPr>
          <w:rFonts w:asciiTheme="minorHAnsi" w:hAnsiTheme="minorHAnsi" w:cstheme="minorHAnsi"/>
          <w:sz w:val="24"/>
          <w:szCs w:val="24"/>
        </w:rPr>
      </w:pPr>
      <w:r w:rsidRPr="00843D99">
        <w:rPr>
          <w:rFonts w:asciiTheme="minorHAnsi" w:hAnsiTheme="minorHAnsi" w:cstheme="minorHAnsi"/>
          <w:sz w:val="24"/>
          <w:szCs w:val="24"/>
        </w:rPr>
        <w:t>Writing python script for automation via lambda for triggering alerts</w:t>
      </w:r>
    </w:p>
    <w:p w14:paraId="5EC22F42" w14:textId="7F5BA9CD" w:rsidR="00B67BBE" w:rsidRPr="00843D99" w:rsidRDefault="0040510B" w:rsidP="00B67BBE">
      <w:pPr>
        <w:numPr>
          <w:ilvl w:val="0"/>
          <w:numId w:val="54"/>
        </w:numPr>
        <w:suppressAutoHyphens/>
        <w:spacing w:before="60" w:after="0" w:line="240" w:lineRule="auto"/>
        <w:rPr>
          <w:rFonts w:asciiTheme="minorHAnsi" w:hAnsiTheme="minorHAnsi" w:cstheme="minorHAnsi"/>
          <w:sz w:val="24"/>
          <w:szCs w:val="24"/>
        </w:rPr>
      </w:pPr>
      <w:r w:rsidRPr="00843D99">
        <w:rPr>
          <w:rFonts w:asciiTheme="minorHAnsi" w:hAnsiTheme="minorHAnsi" w:cstheme="minorHAnsi"/>
          <w:sz w:val="24"/>
          <w:szCs w:val="24"/>
        </w:rPr>
        <w:t>Cross account configuration</w:t>
      </w:r>
    </w:p>
    <w:p w14:paraId="5EF56559" w14:textId="6E7E168A" w:rsidR="00B67BBE" w:rsidRDefault="00B67BBE" w:rsidP="00B67BBE">
      <w:pPr>
        <w:pStyle w:val="Heading5"/>
        <w:tabs>
          <w:tab w:val="left" w:pos="6120"/>
        </w:tabs>
        <w:rPr>
          <w:rFonts w:ascii="Times New Roman" w:hAnsi="Times New Roman"/>
          <w:b/>
          <w:bCs/>
          <w:color w:val="auto"/>
          <w:sz w:val="24"/>
          <w:szCs w:val="24"/>
        </w:rPr>
      </w:pPr>
    </w:p>
    <w:p w14:paraId="37B4D8F6" w14:textId="77777777" w:rsidR="0040510B" w:rsidRPr="0040510B" w:rsidRDefault="0040510B" w:rsidP="0040510B"/>
    <w:p w14:paraId="625FCF68" w14:textId="7C711281" w:rsidR="00B67BBE" w:rsidRDefault="00B67BBE" w:rsidP="00B67BBE">
      <w:pPr>
        <w:pStyle w:val="Heading5"/>
        <w:tabs>
          <w:tab w:val="left" w:pos="6120"/>
        </w:tabs>
        <w:rPr>
          <w:rFonts w:ascii="Times New Roman" w:hAnsi="Times New Roman"/>
          <w:b/>
          <w:bCs/>
          <w:color w:val="auto"/>
          <w:sz w:val="24"/>
          <w:szCs w:val="24"/>
        </w:rPr>
      </w:pPr>
      <w:r w:rsidRPr="00B67BBE">
        <w:rPr>
          <w:rFonts w:ascii="Times New Roman" w:hAnsi="Times New Roman"/>
          <w:b/>
          <w:bCs/>
          <w:color w:val="auto"/>
          <w:sz w:val="24"/>
          <w:szCs w:val="24"/>
        </w:rPr>
        <w:t xml:space="preserve">Designation: </w:t>
      </w:r>
      <w:r w:rsidR="0040510B">
        <w:rPr>
          <w:rFonts w:ascii="Times New Roman" w:hAnsi="Times New Roman"/>
          <w:b/>
          <w:bCs/>
          <w:color w:val="auto"/>
          <w:sz w:val="24"/>
          <w:szCs w:val="24"/>
        </w:rPr>
        <w:t>Consultant - 2</w:t>
      </w:r>
    </w:p>
    <w:p w14:paraId="71EB47DE" w14:textId="094A2C09" w:rsidR="009A0E0C" w:rsidRPr="009A0E0C" w:rsidRDefault="009A0E0C" w:rsidP="009A0E0C">
      <w:pPr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Project</w:t>
      </w:r>
      <w:r w:rsidR="00EB66F4"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 w:rsidR="0040510B">
        <w:rPr>
          <w:rFonts w:ascii="Times New Roman" w:eastAsia="Times New Roman" w:hAnsi="Times New Roman"/>
          <w:b/>
          <w:bCs/>
          <w:sz w:val="24"/>
          <w:szCs w:val="24"/>
        </w:rPr>
        <w:t>JSSI</w:t>
      </w:r>
    </w:p>
    <w:p w14:paraId="0E21A78B" w14:textId="77777777" w:rsidR="00B67BBE" w:rsidRPr="00B67BBE" w:rsidRDefault="00B67BBE" w:rsidP="00B67BBE"/>
    <w:p w14:paraId="10A4B654" w14:textId="77777777" w:rsidR="00B67BBE" w:rsidRPr="00EB66F4" w:rsidRDefault="00B67BBE" w:rsidP="00B67BBE">
      <w:pPr>
        <w:rPr>
          <w:rFonts w:ascii="Times New Roman" w:hAnsi="Times New Roman"/>
          <w:b/>
          <w:sz w:val="28"/>
          <w:szCs w:val="28"/>
        </w:rPr>
      </w:pPr>
      <w:r w:rsidRPr="00EB66F4">
        <w:rPr>
          <w:rFonts w:ascii="Times New Roman" w:hAnsi="Times New Roman"/>
          <w:b/>
          <w:sz w:val="28"/>
          <w:szCs w:val="28"/>
        </w:rPr>
        <w:t>Responsibilities:</w:t>
      </w:r>
    </w:p>
    <w:p w14:paraId="7991A705" w14:textId="38ACEA0C" w:rsidR="0040510B" w:rsidRPr="00843D99" w:rsidRDefault="0040510B" w:rsidP="00B67BBE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>Write terraform code for infrastructure development</w:t>
      </w:r>
      <w:r w:rsidR="00593C44" w:rsidRPr="00843D99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3F622E9A" w14:textId="7595A15B" w:rsidR="00B67BBE" w:rsidRPr="00843D99" w:rsidRDefault="00EB66F4" w:rsidP="00B67BBE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>Extensive experience</w:t>
      </w:r>
      <w:r w:rsidR="00593C44" w:rsidRPr="00843D99">
        <w:rPr>
          <w:rFonts w:asciiTheme="minorHAnsi" w:eastAsia="Times New Roman" w:hAnsiTheme="minorHAnsi" w:cstheme="minorHAnsi"/>
          <w:sz w:val="24"/>
          <w:szCs w:val="24"/>
        </w:rPr>
        <w:t xml:space="preserve"> on Hub -spoke architecture deployment.</w:t>
      </w:r>
    </w:p>
    <w:p w14:paraId="465443DE" w14:textId="5F687D5A" w:rsidR="00EB66F4" w:rsidRPr="00843D99" w:rsidRDefault="00EB66F4" w:rsidP="00B67BBE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>Experience on Azure Devops, repos, and CI/CD deployments.</w:t>
      </w:r>
    </w:p>
    <w:p w14:paraId="34A2B2C5" w14:textId="01B27CC7" w:rsidR="00B67BBE" w:rsidRPr="00843D99" w:rsidRDefault="00593C44" w:rsidP="00B67BBE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>Configuration and troubleshooting of resources like, Front</w:t>
      </w:r>
      <w:r w:rsidR="00EB66F4" w:rsidRPr="00843D99">
        <w:rPr>
          <w:rFonts w:asciiTheme="minorHAnsi" w:eastAsia="Times New Roman" w:hAnsiTheme="minorHAnsi" w:cstheme="minorHAnsi"/>
          <w:sz w:val="24"/>
          <w:szCs w:val="24"/>
        </w:rPr>
        <w:t xml:space="preserve"> D</w:t>
      </w:r>
      <w:r w:rsidRPr="00843D99">
        <w:rPr>
          <w:rFonts w:asciiTheme="minorHAnsi" w:eastAsia="Times New Roman" w:hAnsiTheme="minorHAnsi" w:cstheme="minorHAnsi"/>
          <w:sz w:val="24"/>
          <w:szCs w:val="24"/>
        </w:rPr>
        <w:t>oor, APP gateway, Firewall, APIM, private DNS zone, AKS, ACR service bus, event bus</w:t>
      </w:r>
      <w:r w:rsidR="00EB66F4" w:rsidRPr="00843D99">
        <w:rPr>
          <w:rFonts w:asciiTheme="minorHAnsi" w:eastAsia="Times New Roman" w:hAnsiTheme="minorHAnsi" w:cstheme="minorHAnsi"/>
          <w:sz w:val="24"/>
          <w:szCs w:val="24"/>
        </w:rPr>
        <w:t>, Key vault.</w:t>
      </w:r>
    </w:p>
    <w:p w14:paraId="60B10DD3" w14:textId="22049CF6" w:rsidR="00B67BBE" w:rsidRPr="00843D99" w:rsidRDefault="00593C44" w:rsidP="00B67BBE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Style w:val="normaltextrun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Work on escalated tasks related to interconnectivity issues and complex cloud-based identity management and user authentication, service interruptions with Virtual Machines (their host nodes) and associated virtual storage (Blobs, Tables, Queues).</w:t>
      </w:r>
      <w:r w:rsidRPr="00843D99">
        <w:rPr>
          <w:rStyle w:val="eop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</w:p>
    <w:p w14:paraId="036C44D4" w14:textId="26321A67" w:rsidR="00B67BBE" w:rsidRPr="00843D99" w:rsidRDefault="00593C44" w:rsidP="00B67BBE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Style w:val="normaltextrun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Configured PAAS services like App service, App service plan.</w:t>
      </w:r>
      <w:r w:rsidRPr="00843D99">
        <w:rPr>
          <w:rStyle w:val="eop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</w:p>
    <w:p w14:paraId="048F7F5E" w14:textId="0381DF64" w:rsidR="00B67BBE" w:rsidRPr="00843D99" w:rsidRDefault="00593C44" w:rsidP="00B67BBE">
      <w:pPr>
        <w:numPr>
          <w:ilvl w:val="0"/>
          <w:numId w:val="54"/>
        </w:numPr>
        <w:spacing w:after="0" w:line="240" w:lineRule="auto"/>
        <w:jc w:val="both"/>
        <w:rPr>
          <w:rStyle w:val="eop"/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Style w:val="normaltextrun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Setup Azure Virtual Appliances (VMs) to meet security requirements as software-based appliance functions (firewall, WAN optimization and intrusion detections). </w:t>
      </w:r>
      <w:r w:rsidRPr="00843D99">
        <w:rPr>
          <w:rStyle w:val="eop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</w:p>
    <w:p w14:paraId="0BF50F14" w14:textId="743163A8" w:rsidR="00593C44" w:rsidRPr="00843D99" w:rsidRDefault="00593C44" w:rsidP="00B67BBE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hAnsiTheme="minorHAnsi" w:cstheme="minorHAnsi"/>
          <w:color w:val="111827"/>
          <w:sz w:val="24"/>
          <w:szCs w:val="24"/>
          <w:shd w:val="clear" w:color="auto" w:fill="F7F7F8"/>
        </w:rPr>
        <w:t xml:space="preserve">Kubernetes: Cluster setup, resource management, </w:t>
      </w:r>
      <w:r w:rsidR="00A754C0">
        <w:rPr>
          <w:rFonts w:asciiTheme="minorHAnsi" w:hAnsiTheme="minorHAnsi" w:cstheme="minorHAnsi"/>
          <w:color w:val="111827"/>
          <w:sz w:val="24"/>
          <w:szCs w:val="24"/>
          <w:shd w:val="clear" w:color="auto" w:fill="F7F7F8"/>
        </w:rPr>
        <w:t xml:space="preserve">Persistent volume </w:t>
      </w:r>
      <w:r w:rsidRPr="00843D99">
        <w:rPr>
          <w:rFonts w:asciiTheme="minorHAnsi" w:hAnsiTheme="minorHAnsi" w:cstheme="minorHAnsi"/>
          <w:color w:val="111827"/>
          <w:sz w:val="24"/>
          <w:szCs w:val="24"/>
          <w:shd w:val="clear" w:color="auto" w:fill="F7F7F8"/>
        </w:rPr>
        <w:t>and monitoring.</w:t>
      </w:r>
    </w:p>
    <w:p w14:paraId="0ED37831" w14:textId="2EE849A7" w:rsidR="00593C44" w:rsidRPr="00843D99" w:rsidRDefault="00EB66F4" w:rsidP="00B67BBE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>Containerization: Docker, container orchestration.</w:t>
      </w:r>
    </w:p>
    <w:p w14:paraId="524F94AB" w14:textId="1708BC98" w:rsidR="00EB66F4" w:rsidRPr="00843D99" w:rsidRDefault="00EB66F4" w:rsidP="00EB66F4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>Deployed and managed Kubernetes clusters on Azure, overseeing all aspects of cluster health and resource management.</w:t>
      </w:r>
    </w:p>
    <w:p w14:paraId="52074959" w14:textId="77777777" w:rsidR="00EB66F4" w:rsidRPr="00843D99" w:rsidRDefault="00EB66F4" w:rsidP="00EB66F4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>Configured and maintained Kubernetes resources, including Pods, Services, and ConfigMaps.</w:t>
      </w:r>
    </w:p>
    <w:p w14:paraId="7C95C461" w14:textId="77777777" w:rsidR="00EB66F4" w:rsidRPr="00843D99" w:rsidRDefault="00EB66F4" w:rsidP="00EB66F4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>Automated cluster provisioning and application deployment processes, reducing deployment time by 30%.</w:t>
      </w:r>
    </w:p>
    <w:p w14:paraId="189BB068" w14:textId="2AB3300D" w:rsidR="00EB66F4" w:rsidRPr="00843D99" w:rsidRDefault="00EB66F4" w:rsidP="00EB66F4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>Implemented monitoring and alerting solutions using Prometheus, resulting in improved cluster stability.</w:t>
      </w:r>
    </w:p>
    <w:p w14:paraId="27CB404D" w14:textId="77777777" w:rsidR="00EB66F4" w:rsidRPr="00843D99" w:rsidRDefault="00EB66F4" w:rsidP="00EB66F4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>Resolved critical cluster issues through in-depth troubleshooting, minimizing downtime to less than 1%.</w:t>
      </w:r>
    </w:p>
    <w:p w14:paraId="60A27B4F" w14:textId="3B6E9E7E" w:rsidR="00EB66F4" w:rsidRPr="00843D99" w:rsidRDefault="00EB66F4" w:rsidP="00EB66F4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>Enhanced security by implementing RBAC and regularly conducting security audits.</w:t>
      </w:r>
    </w:p>
    <w:p w14:paraId="41F84CEA" w14:textId="2F49DFB0" w:rsidR="00EB66F4" w:rsidRPr="00843D99" w:rsidRDefault="00EB66F4" w:rsidP="00EB66F4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 xml:space="preserve">Implemented service mesh - </w:t>
      </w:r>
      <w:r w:rsidR="00FF4802" w:rsidRPr="00843D99">
        <w:rPr>
          <w:rFonts w:asciiTheme="minorHAnsi" w:eastAsia="Times New Roman" w:hAnsiTheme="minorHAnsi" w:cstheme="minorHAnsi"/>
          <w:sz w:val="24"/>
          <w:szCs w:val="24"/>
        </w:rPr>
        <w:t>Istio</w:t>
      </w:r>
      <w:r w:rsidRPr="00843D99">
        <w:rPr>
          <w:rFonts w:asciiTheme="minorHAnsi" w:eastAsia="Times New Roman" w:hAnsiTheme="minorHAnsi" w:cstheme="minorHAnsi"/>
          <w:sz w:val="24"/>
          <w:szCs w:val="24"/>
        </w:rPr>
        <w:t xml:space="preserve"> on AKS cluster.</w:t>
      </w:r>
    </w:p>
    <w:p w14:paraId="1280DBDB" w14:textId="27BB7CE5" w:rsidR="00EB66F4" w:rsidRDefault="00EB66F4" w:rsidP="00EB66F4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43D99">
        <w:rPr>
          <w:rFonts w:asciiTheme="minorHAnsi" w:eastAsia="Times New Roman" w:hAnsiTheme="minorHAnsi" w:cstheme="minorHAnsi"/>
          <w:sz w:val="24"/>
          <w:szCs w:val="24"/>
        </w:rPr>
        <w:t>Sonar Cloud configuration</w:t>
      </w:r>
      <w:r w:rsidR="00FF4802" w:rsidRPr="00843D99">
        <w:rPr>
          <w:rFonts w:asciiTheme="minorHAnsi" w:eastAsia="Times New Roman" w:hAnsiTheme="minorHAnsi" w:cstheme="minorHAnsi"/>
          <w:sz w:val="24"/>
          <w:szCs w:val="24"/>
        </w:rPr>
        <w:t xml:space="preserve"> in release pipeline (Azure Devops)</w:t>
      </w:r>
      <w:r w:rsidRPr="00843D99">
        <w:rPr>
          <w:rFonts w:asciiTheme="minorHAnsi" w:eastAsia="Times New Roman" w:hAnsiTheme="minorHAnsi" w:cstheme="minorHAnsi"/>
          <w:sz w:val="24"/>
          <w:szCs w:val="24"/>
        </w:rPr>
        <w:t xml:space="preserve"> to check code quality.</w:t>
      </w:r>
    </w:p>
    <w:p w14:paraId="465527D7" w14:textId="77777777" w:rsidR="009B42AD" w:rsidRDefault="009B42AD" w:rsidP="009B42AD">
      <w:pPr>
        <w:tabs>
          <w:tab w:val="left" w:pos="360"/>
        </w:tabs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963F11B" w14:textId="77777777" w:rsidR="009B42AD" w:rsidRPr="00843D99" w:rsidRDefault="009B42AD" w:rsidP="009B42AD">
      <w:pPr>
        <w:tabs>
          <w:tab w:val="left" w:pos="360"/>
        </w:tabs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72BDE79" w14:textId="0969CE38" w:rsidR="00EB66F4" w:rsidRPr="00B67BBE" w:rsidRDefault="00EB66F4" w:rsidP="00EB66F4">
      <w:pPr>
        <w:tabs>
          <w:tab w:val="left" w:pos="360"/>
        </w:tabs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174E288" w14:textId="77777777" w:rsidR="00A82FF2" w:rsidRDefault="00A82FF2" w:rsidP="00A82FF2">
      <w:pPr>
        <w:pStyle w:val="Heading5"/>
        <w:tabs>
          <w:tab w:val="left" w:pos="6120"/>
        </w:tabs>
        <w:rPr>
          <w:rFonts w:ascii="Times New Roman" w:hAnsi="Times New Roman"/>
          <w:b/>
          <w:bCs/>
          <w:color w:val="auto"/>
          <w:sz w:val="24"/>
          <w:szCs w:val="24"/>
        </w:rPr>
      </w:pPr>
      <w:r w:rsidRPr="00B67BBE">
        <w:rPr>
          <w:rFonts w:ascii="Times New Roman" w:hAnsi="Times New Roman"/>
          <w:b/>
          <w:bCs/>
          <w:color w:val="auto"/>
          <w:sz w:val="24"/>
          <w:szCs w:val="24"/>
        </w:rPr>
        <w:t xml:space="preserve">Designation: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Consultant - 2</w:t>
      </w:r>
    </w:p>
    <w:p w14:paraId="3C235E9D" w14:textId="38F9E3FF" w:rsidR="00A82FF2" w:rsidRDefault="00A82FF2" w:rsidP="00A82FF2">
      <w:pPr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Project </w:t>
      </w:r>
      <w:r w:rsidR="009B42AD">
        <w:rPr>
          <w:rFonts w:ascii="Times New Roman" w:eastAsia="Times New Roman" w:hAnsi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>GenAI</w:t>
      </w:r>
    </w:p>
    <w:p w14:paraId="4A4802FA" w14:textId="77777777" w:rsidR="009B42AD" w:rsidRPr="00EB66F4" w:rsidRDefault="009B42AD" w:rsidP="009B42AD">
      <w:pPr>
        <w:rPr>
          <w:rFonts w:ascii="Times New Roman" w:hAnsi="Times New Roman"/>
          <w:b/>
          <w:sz w:val="28"/>
          <w:szCs w:val="28"/>
        </w:rPr>
      </w:pPr>
      <w:r w:rsidRPr="00EB66F4">
        <w:rPr>
          <w:rFonts w:ascii="Times New Roman" w:hAnsi="Times New Roman"/>
          <w:b/>
          <w:sz w:val="28"/>
          <w:szCs w:val="28"/>
        </w:rPr>
        <w:t>Responsibilities:</w:t>
      </w:r>
    </w:p>
    <w:p w14:paraId="5293D71D" w14:textId="0ADAA2C1" w:rsidR="00A82FF2" w:rsidRDefault="009B42AD" w:rsidP="00A82FF2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B42AD">
        <w:rPr>
          <w:rFonts w:asciiTheme="minorHAnsi" w:eastAsia="Times New Roman" w:hAnsiTheme="minorHAnsi" w:cstheme="minorHAnsi"/>
          <w:sz w:val="24"/>
          <w:szCs w:val="24"/>
        </w:rPr>
        <w:t>Work</w:t>
      </w:r>
      <w:r>
        <w:rPr>
          <w:rFonts w:asciiTheme="minorHAnsi" w:eastAsia="Times New Roman" w:hAnsiTheme="minorHAnsi" w:cstheme="minorHAnsi"/>
          <w:sz w:val="24"/>
          <w:szCs w:val="24"/>
        </w:rPr>
        <w:t>ed</w:t>
      </w:r>
      <w:r w:rsidRPr="009B42AD">
        <w:rPr>
          <w:rFonts w:asciiTheme="minorHAnsi" w:eastAsia="Times New Roman" w:hAnsiTheme="minorHAnsi" w:cstheme="minorHAnsi"/>
          <w:sz w:val="24"/>
          <w:szCs w:val="24"/>
        </w:rPr>
        <w:t xml:space="preserve"> on providing Reliability and </w:t>
      </w:r>
      <w:r w:rsidRPr="009B42AD">
        <w:rPr>
          <w:rFonts w:asciiTheme="minorHAnsi" w:eastAsia="Times New Roman" w:hAnsiTheme="minorHAnsi" w:cstheme="minorHAnsi"/>
          <w:sz w:val="24"/>
          <w:szCs w:val="24"/>
        </w:rPr>
        <w:t>Resilience</w:t>
      </w:r>
      <w:r w:rsidRPr="009B42AD">
        <w:rPr>
          <w:rFonts w:asciiTheme="minorHAnsi" w:eastAsia="Times New Roman" w:hAnsiTheme="minorHAnsi" w:cstheme="minorHAnsi"/>
          <w:sz w:val="24"/>
          <w:szCs w:val="24"/>
        </w:rPr>
        <w:t xml:space="preserve"> in Hitachi GenAI initiative</w:t>
      </w:r>
    </w:p>
    <w:p w14:paraId="720E7F52" w14:textId="0A02259B" w:rsidR="009B42AD" w:rsidRDefault="009B42AD" w:rsidP="00A82FF2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B42AD">
        <w:rPr>
          <w:rFonts w:asciiTheme="minorHAnsi" w:eastAsia="Times New Roman" w:hAnsiTheme="minorHAnsi" w:cstheme="minorHAnsi"/>
          <w:sz w:val="24"/>
          <w:szCs w:val="24"/>
        </w:rPr>
        <w:t>Implemented Docker and Kubernetes for containerization, reducing server provisioning time from 2 hours to 15 minutes</w:t>
      </w:r>
    </w:p>
    <w:p w14:paraId="11B17960" w14:textId="1B2B0DB9" w:rsidR="009B42AD" w:rsidRDefault="009B42AD" w:rsidP="00A82FF2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B42AD">
        <w:rPr>
          <w:rFonts w:asciiTheme="minorHAnsi" w:eastAsia="Times New Roman" w:hAnsiTheme="minorHAnsi" w:cstheme="minorHAnsi"/>
          <w:sz w:val="24"/>
          <w:szCs w:val="24"/>
        </w:rPr>
        <w:t>Configured ELK stack for log management, improving issue detection and resolution time by 35%</w:t>
      </w:r>
    </w:p>
    <w:p w14:paraId="46EADFB2" w14:textId="0C82392B" w:rsidR="009B42AD" w:rsidRPr="009B42AD" w:rsidRDefault="009B42AD" w:rsidP="00A82FF2">
      <w:pPr>
        <w:numPr>
          <w:ilvl w:val="0"/>
          <w:numId w:val="54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B42AD">
        <w:rPr>
          <w:rFonts w:asciiTheme="minorHAnsi" w:eastAsia="Times New Roman" w:hAnsiTheme="minorHAnsi" w:cstheme="minorHAnsi"/>
          <w:sz w:val="24"/>
          <w:szCs w:val="24"/>
        </w:rPr>
        <w:t xml:space="preserve">Implemented </w:t>
      </w:r>
      <w:r w:rsidRPr="009B42AD">
        <w:rPr>
          <w:rFonts w:asciiTheme="minorHAnsi" w:eastAsia="Times New Roman" w:hAnsiTheme="minorHAnsi" w:cstheme="minorHAnsi"/>
          <w:sz w:val="24"/>
          <w:szCs w:val="24"/>
        </w:rPr>
        <w:t>ArgoCD</w:t>
      </w:r>
      <w:r w:rsidRPr="009B42AD">
        <w:rPr>
          <w:rFonts w:asciiTheme="minorHAnsi" w:eastAsia="Times New Roman" w:hAnsiTheme="minorHAnsi" w:cstheme="minorHAnsi"/>
          <w:sz w:val="24"/>
          <w:szCs w:val="24"/>
        </w:rPr>
        <w:t xml:space="preserve"> for declarative GitOps workflows, reducing deployment times by 50%</w:t>
      </w:r>
    </w:p>
    <w:p w14:paraId="3CF417DA" w14:textId="77777777" w:rsidR="002510B3" w:rsidRPr="002510B3" w:rsidRDefault="002510B3" w:rsidP="002510B3"/>
    <w:p w14:paraId="258D2B81" w14:textId="49145829" w:rsidR="003C111C" w:rsidRDefault="00AF37ED" w:rsidP="0081522C">
      <w:pPr>
        <w:pStyle w:val="Title"/>
      </w:pPr>
      <w:r>
        <w:rPr>
          <w:rStyle w:val="normaltextrun"/>
          <w:rFonts w:cs="Arial"/>
          <w:b w:val="0"/>
          <w:bCs/>
          <w:szCs w:val="32"/>
          <w:shd w:val="clear" w:color="auto" w:fill="FFFFFF"/>
        </w:rPr>
        <w:t>Education and Certifications</w:t>
      </w:r>
      <w:r>
        <w:rPr>
          <w:rStyle w:val="eop"/>
          <w:rFonts w:cs="Arial"/>
          <w:b w:val="0"/>
          <w:bCs/>
          <w:szCs w:val="32"/>
          <w:shd w:val="clear" w:color="auto" w:fill="FFFFFF"/>
        </w:rPr>
        <w:t> </w:t>
      </w:r>
    </w:p>
    <w:p w14:paraId="77D18011" w14:textId="5DEDED4F" w:rsidR="001F7D2C" w:rsidRPr="00FF4802" w:rsidRDefault="001F7D2C" w:rsidP="004E399C">
      <w:pPr>
        <w:pStyle w:val="Title"/>
        <w:rPr>
          <w:b w:val="0"/>
          <w:bCs/>
          <w:sz w:val="28"/>
          <w:szCs w:val="28"/>
        </w:rPr>
      </w:pPr>
    </w:p>
    <w:p w14:paraId="099C8A63" w14:textId="3860C46E" w:rsidR="00B67BBE" w:rsidRPr="00AF37ED" w:rsidRDefault="00FF4802" w:rsidP="00156A4C">
      <w:pPr>
        <w:widowControl w:val="0"/>
        <w:numPr>
          <w:ilvl w:val="0"/>
          <w:numId w:val="56"/>
        </w:numPr>
        <w:tabs>
          <w:tab w:val="left" w:pos="852"/>
          <w:tab w:val="left" w:pos="853"/>
        </w:tabs>
        <w:spacing w:after="0" w:line="240" w:lineRule="auto"/>
        <w:ind w:right="726"/>
        <w:rPr>
          <w:rFonts w:asciiTheme="minorHAnsi" w:hAnsiTheme="minorHAnsi" w:cstheme="minorHAnsi"/>
          <w:bCs/>
          <w:sz w:val="24"/>
          <w:szCs w:val="24"/>
        </w:rPr>
      </w:pPr>
      <w:r w:rsidRPr="00AF37ED">
        <w:rPr>
          <w:rFonts w:asciiTheme="minorHAnsi" w:hAnsiTheme="minorHAnsi" w:cstheme="minorHAnsi"/>
          <w:bCs/>
          <w:color w:val="00000A"/>
          <w:sz w:val="24"/>
          <w:szCs w:val="24"/>
        </w:rPr>
        <w:t>Graduation:  BCA Bapuji institute of higher education (BIHE). Davanagere- 70%.</w:t>
      </w:r>
    </w:p>
    <w:p w14:paraId="4B5A6683" w14:textId="7036A130" w:rsidR="00AF37ED" w:rsidRPr="00AF37ED" w:rsidRDefault="00AF37ED" w:rsidP="00156A4C">
      <w:pPr>
        <w:widowControl w:val="0"/>
        <w:numPr>
          <w:ilvl w:val="0"/>
          <w:numId w:val="56"/>
        </w:numPr>
        <w:tabs>
          <w:tab w:val="left" w:pos="852"/>
          <w:tab w:val="left" w:pos="853"/>
        </w:tabs>
        <w:spacing w:after="0" w:line="240" w:lineRule="auto"/>
        <w:ind w:right="726"/>
        <w:rPr>
          <w:rFonts w:asciiTheme="minorHAnsi" w:hAnsiTheme="minorHAnsi" w:cstheme="minorHAnsi"/>
          <w:bCs/>
          <w:sz w:val="24"/>
          <w:szCs w:val="24"/>
        </w:rPr>
      </w:pPr>
      <w:r w:rsidRPr="00AF37ED">
        <w:rPr>
          <w:rFonts w:asciiTheme="minorHAnsi" w:hAnsiTheme="minorHAnsi" w:cstheme="minorHAnsi"/>
          <w:color w:val="00000A"/>
          <w:sz w:val="24"/>
          <w:szCs w:val="24"/>
          <w:shd w:val="clear" w:color="auto" w:fill="FFFFFF"/>
        </w:rPr>
        <w:t>AWS Certified Solutions Architect – Associate- AWS01270336</w:t>
      </w:r>
    </w:p>
    <w:sectPr w:rsidR="00AF37ED" w:rsidRPr="00AF37ED" w:rsidSect="00281684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80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5E535" w14:textId="77777777" w:rsidR="005E68FC" w:rsidRDefault="005E68FC" w:rsidP="00393A02">
      <w:pPr>
        <w:spacing w:after="0" w:line="240" w:lineRule="auto"/>
      </w:pPr>
      <w:r>
        <w:separator/>
      </w:r>
    </w:p>
  </w:endnote>
  <w:endnote w:type="continuationSeparator" w:id="0">
    <w:p w14:paraId="051B4CB3" w14:textId="77777777" w:rsidR="005E68FC" w:rsidRDefault="005E68FC" w:rsidP="00393A02">
      <w:pPr>
        <w:spacing w:after="0" w:line="240" w:lineRule="auto"/>
      </w:pPr>
      <w:r>
        <w:continuationSeparator/>
      </w:r>
    </w:p>
  </w:endnote>
  <w:endnote w:type="continuationNotice" w:id="1">
    <w:p w14:paraId="33FE9FA2" w14:textId="77777777" w:rsidR="005E68FC" w:rsidRDefault="005E68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D2BA3" w14:textId="62608952" w:rsidR="004A4798" w:rsidRPr="004A4798" w:rsidRDefault="00E01F01" w:rsidP="004A4798">
    <w:pPr>
      <w:pStyle w:val="Header"/>
      <w:tabs>
        <w:tab w:val="left" w:pos="9000"/>
      </w:tabs>
      <w:rPr>
        <w:rFonts w:ascii="Arial" w:hAnsi="Arial" w:cs="Arial"/>
        <w:color w:val="17365D"/>
      </w:rPr>
    </w:pPr>
    <w:r w:rsidRPr="004A4798">
      <w:rPr>
        <w:rFonts w:ascii="Arial" w:hAnsi="Arial" w:cs="Arial"/>
        <w:color w:val="17365D"/>
      </w:rPr>
      <w:tab/>
    </w:r>
    <w:r w:rsidR="00FC1D2E">
      <w:rPr>
        <w:rFonts w:ascii="Arial" w:hAnsi="Arial" w:cs="Arial"/>
        <w:color w:val="17365D"/>
      </w:rPr>
      <w:t xml:space="preserve">            </w:t>
    </w:r>
    <w:r w:rsidRPr="004A4798">
      <w:rPr>
        <w:rFonts w:ascii="Arial" w:hAnsi="Arial" w:cs="Arial"/>
        <w:color w:val="17365D"/>
      </w:rPr>
      <w:tab/>
    </w:r>
    <w:r w:rsidRPr="004A4798">
      <w:rPr>
        <w:rFonts w:ascii="Arial" w:hAnsi="Arial" w:cs="Arial"/>
        <w:color w:val="17365D"/>
      </w:rPr>
      <w:fldChar w:fldCharType="begin"/>
    </w:r>
    <w:r w:rsidRPr="004A4798">
      <w:rPr>
        <w:rFonts w:ascii="Arial" w:hAnsi="Arial" w:cs="Arial"/>
        <w:color w:val="17365D"/>
      </w:rPr>
      <w:instrText xml:space="preserve"> PAGE   \* MERGEFORMAT </w:instrText>
    </w:r>
    <w:r w:rsidRPr="004A4798">
      <w:rPr>
        <w:rFonts w:ascii="Arial" w:hAnsi="Arial" w:cs="Arial"/>
        <w:color w:val="17365D"/>
      </w:rPr>
      <w:fldChar w:fldCharType="separate"/>
    </w:r>
    <w:r w:rsidR="00187A3F">
      <w:rPr>
        <w:rFonts w:ascii="Arial" w:hAnsi="Arial" w:cs="Arial"/>
        <w:noProof/>
        <w:color w:val="17365D"/>
      </w:rPr>
      <w:t>1</w:t>
    </w:r>
    <w:r w:rsidRPr="004A4798">
      <w:rPr>
        <w:rFonts w:ascii="Arial" w:hAnsi="Arial" w:cs="Arial"/>
        <w:color w:val="17365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D2BA5" w14:textId="77777777" w:rsidR="0081522C" w:rsidRPr="005856D2" w:rsidRDefault="0081522C" w:rsidP="0081522C">
    <w:pPr>
      <w:pStyle w:val="Header"/>
      <w:tabs>
        <w:tab w:val="left" w:pos="9000"/>
      </w:tabs>
      <w:rPr>
        <w:rFonts w:ascii="Arial" w:hAnsi="Arial" w:cs="Arial"/>
        <w:color w:val="17365D"/>
      </w:rPr>
    </w:pPr>
    <w:r w:rsidRPr="005856D2">
      <w:rPr>
        <w:rFonts w:ascii="Arial" w:hAnsi="Arial" w:cs="Arial"/>
        <w:color w:val="17365D"/>
      </w:rPr>
      <w:t xml:space="preserve">Updated: 1/12/15 </w:t>
    </w:r>
    <w:r w:rsidRPr="005856D2">
      <w:rPr>
        <w:rFonts w:ascii="Arial" w:hAnsi="Arial" w:cs="Arial"/>
        <w:color w:val="17365D"/>
      </w:rPr>
      <w:tab/>
      <w:t xml:space="preserve">Last Name, First Name </w:t>
    </w:r>
    <w:r w:rsidR="00E01F01" w:rsidRPr="005856D2">
      <w:rPr>
        <w:rFonts w:ascii="Arial" w:hAnsi="Arial" w:cs="Arial"/>
        <w:color w:val="17365D"/>
      </w:rPr>
      <w:t>– Region – Office (Geo)</w:t>
    </w:r>
    <w:r w:rsidRPr="005856D2">
      <w:rPr>
        <w:rFonts w:ascii="Arial" w:hAnsi="Arial" w:cs="Arial"/>
        <w:color w:val="17365D"/>
      </w:rPr>
      <w:tab/>
    </w:r>
    <w:r w:rsidRPr="004A4798">
      <w:rPr>
        <w:rFonts w:ascii="Arial" w:hAnsi="Arial" w:cs="Arial"/>
        <w:color w:val="17365D"/>
      </w:rPr>
      <w:fldChar w:fldCharType="begin"/>
    </w:r>
    <w:r w:rsidRPr="004A4798">
      <w:rPr>
        <w:rFonts w:ascii="Arial" w:hAnsi="Arial" w:cs="Arial"/>
        <w:color w:val="17365D"/>
      </w:rPr>
      <w:instrText xml:space="preserve"> PAGE   \* MERGEFORMAT </w:instrText>
    </w:r>
    <w:r w:rsidRPr="004A4798">
      <w:rPr>
        <w:rFonts w:ascii="Arial" w:hAnsi="Arial" w:cs="Arial"/>
        <w:color w:val="17365D"/>
      </w:rPr>
      <w:fldChar w:fldCharType="separate"/>
    </w:r>
    <w:r w:rsidR="006A5558">
      <w:rPr>
        <w:rFonts w:ascii="Arial" w:hAnsi="Arial" w:cs="Arial"/>
        <w:noProof/>
        <w:color w:val="17365D"/>
      </w:rPr>
      <w:t>1</w:t>
    </w:r>
    <w:r w:rsidRPr="004A4798">
      <w:rPr>
        <w:rFonts w:ascii="Arial" w:hAnsi="Arial" w:cs="Arial"/>
        <w:color w:val="17365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5D153" w14:textId="77777777" w:rsidR="005E68FC" w:rsidRDefault="005E68FC" w:rsidP="00393A02">
      <w:pPr>
        <w:spacing w:after="0" w:line="240" w:lineRule="auto"/>
      </w:pPr>
      <w:r>
        <w:separator/>
      </w:r>
    </w:p>
  </w:footnote>
  <w:footnote w:type="continuationSeparator" w:id="0">
    <w:p w14:paraId="532C9AF5" w14:textId="77777777" w:rsidR="005E68FC" w:rsidRDefault="005E68FC" w:rsidP="00393A02">
      <w:pPr>
        <w:spacing w:after="0" w:line="240" w:lineRule="auto"/>
      </w:pPr>
      <w:r>
        <w:continuationSeparator/>
      </w:r>
    </w:p>
  </w:footnote>
  <w:footnote w:type="continuationNotice" w:id="1">
    <w:p w14:paraId="7ACC588D" w14:textId="77777777" w:rsidR="005E68FC" w:rsidRDefault="005E68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D2BA2" w14:textId="57C6D54F" w:rsidR="0081522C" w:rsidRDefault="0081522C" w:rsidP="00CC417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D2BA4" w14:textId="77777777" w:rsidR="0081522C" w:rsidRDefault="0081522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8D2BA8" wp14:editId="258D2BA9">
          <wp:simplePos x="0" y="0"/>
          <wp:positionH relativeFrom="column">
            <wp:posOffset>2343150</wp:posOffset>
          </wp:positionH>
          <wp:positionV relativeFrom="paragraph">
            <wp:posOffset>-9525</wp:posOffset>
          </wp:positionV>
          <wp:extent cx="3686175" cy="409575"/>
          <wp:effectExtent l="19050" t="0" r="9525" b="0"/>
          <wp:wrapSquare wrapText="bothSides"/>
          <wp:docPr id="6" name="Picture 6" descr="HC%20l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C%20l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61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/>
      </w:rPr>
    </w:lvl>
  </w:abstractNum>
  <w:abstractNum w:abstractNumId="1" w15:restartNumberingAfterBreak="0">
    <w:nsid w:val="00000007"/>
    <w:multiLevelType w:val="hybridMultilevel"/>
    <w:tmpl w:val="27A420B2"/>
    <w:lvl w:ilvl="0" w:tplc="BC188954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34AFA8A">
      <w:start w:val="1"/>
      <w:numFmt w:val="bullet"/>
      <w:lvlText w:val="o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685912">
      <w:start w:val="1"/>
      <w:numFmt w:val="bullet"/>
      <w:lvlText w:val="▪"/>
      <w:lvlJc w:val="left"/>
      <w:pPr>
        <w:ind w:left="2161" w:firstLine="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5084EF8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8E6BA7C">
      <w:start w:val="1"/>
      <w:numFmt w:val="bullet"/>
      <w:lvlText w:val="o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ECC20A0">
      <w:start w:val="1"/>
      <w:numFmt w:val="bullet"/>
      <w:lvlText w:val="▪"/>
      <w:lvlJc w:val="left"/>
      <w:pPr>
        <w:ind w:left="4321" w:firstLine="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D245AE8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C06C5D2">
      <w:start w:val="1"/>
      <w:numFmt w:val="bullet"/>
      <w:lvlText w:val="o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E0A96DE">
      <w:start w:val="1"/>
      <w:numFmt w:val="bullet"/>
      <w:lvlText w:val="▪"/>
      <w:lvlJc w:val="left"/>
      <w:pPr>
        <w:ind w:left="6481" w:firstLine="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000000E"/>
    <w:multiLevelType w:val="hybridMultilevel"/>
    <w:tmpl w:val="13AC34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27"/>
    <w:multiLevelType w:val="hybridMultilevel"/>
    <w:tmpl w:val="8FDA18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413BF9"/>
    <w:multiLevelType w:val="hybridMultilevel"/>
    <w:tmpl w:val="0A60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3E1735"/>
    <w:multiLevelType w:val="hybridMultilevel"/>
    <w:tmpl w:val="EE52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9E72CD"/>
    <w:multiLevelType w:val="hybridMultilevel"/>
    <w:tmpl w:val="74E2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9A747C"/>
    <w:multiLevelType w:val="hybridMultilevel"/>
    <w:tmpl w:val="FBCED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97C02D3"/>
    <w:multiLevelType w:val="hybridMultilevel"/>
    <w:tmpl w:val="CB20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CF4098"/>
    <w:multiLevelType w:val="hybridMultilevel"/>
    <w:tmpl w:val="966E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965B0"/>
    <w:multiLevelType w:val="hybridMultilevel"/>
    <w:tmpl w:val="B352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96C41"/>
    <w:multiLevelType w:val="hybridMultilevel"/>
    <w:tmpl w:val="7832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556D8"/>
    <w:multiLevelType w:val="hybridMultilevel"/>
    <w:tmpl w:val="AEE0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14084"/>
    <w:multiLevelType w:val="hybridMultilevel"/>
    <w:tmpl w:val="8454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58D8"/>
    <w:multiLevelType w:val="hybridMultilevel"/>
    <w:tmpl w:val="328A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A23AB"/>
    <w:multiLevelType w:val="hybridMultilevel"/>
    <w:tmpl w:val="358E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813166"/>
    <w:multiLevelType w:val="hybridMultilevel"/>
    <w:tmpl w:val="5B06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E579F5"/>
    <w:multiLevelType w:val="hybridMultilevel"/>
    <w:tmpl w:val="FE5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0B45CC"/>
    <w:multiLevelType w:val="hybridMultilevel"/>
    <w:tmpl w:val="EDCC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975E2"/>
    <w:multiLevelType w:val="hybridMultilevel"/>
    <w:tmpl w:val="7EF2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6060A"/>
    <w:multiLevelType w:val="hybridMultilevel"/>
    <w:tmpl w:val="C1709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D894F8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Gill Sans Ultra Bold" w:hAnsi="Gill Sans Ultra Bold" w:hint="default"/>
      </w:rPr>
    </w:lvl>
    <w:lvl w:ilvl="2" w:tplc="83668514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Gill Sans Ultra Bold" w:hAnsi="Gill Sans Ultra Bold" w:hint="default"/>
      </w:rPr>
    </w:lvl>
    <w:lvl w:ilvl="3" w:tplc="FA7ADBFC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Gill Sans Ultra Bold" w:hAnsi="Gill Sans Ultra Bold" w:hint="default"/>
      </w:rPr>
    </w:lvl>
    <w:lvl w:ilvl="4" w:tplc="17069C1A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Gill Sans Ultra Bold" w:hAnsi="Gill Sans Ultra Bold" w:hint="default"/>
      </w:rPr>
    </w:lvl>
    <w:lvl w:ilvl="5" w:tplc="13F86FA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Gill Sans Ultra Bold" w:hAnsi="Gill Sans Ultra Bold" w:hint="default"/>
      </w:rPr>
    </w:lvl>
    <w:lvl w:ilvl="6" w:tplc="E0A80D5E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Gill Sans Ultra Bold" w:hAnsi="Gill Sans Ultra Bold" w:hint="default"/>
      </w:rPr>
    </w:lvl>
    <w:lvl w:ilvl="7" w:tplc="30466F4E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Gill Sans Ultra Bold" w:hAnsi="Gill Sans Ultra Bold" w:hint="default"/>
      </w:rPr>
    </w:lvl>
    <w:lvl w:ilvl="8" w:tplc="8DFA3EB8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Gill Sans Ultra Bold" w:hAnsi="Gill Sans Ultra Bold" w:hint="default"/>
      </w:rPr>
    </w:lvl>
  </w:abstractNum>
  <w:abstractNum w:abstractNumId="21" w15:restartNumberingAfterBreak="0">
    <w:nsid w:val="2A7A369F"/>
    <w:multiLevelType w:val="hybridMultilevel"/>
    <w:tmpl w:val="4868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CC3AF9"/>
    <w:multiLevelType w:val="hybridMultilevel"/>
    <w:tmpl w:val="39BC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31105"/>
    <w:multiLevelType w:val="hybridMultilevel"/>
    <w:tmpl w:val="557E15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DA21FE"/>
    <w:multiLevelType w:val="hybridMultilevel"/>
    <w:tmpl w:val="862E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1E5FBF"/>
    <w:multiLevelType w:val="hybridMultilevel"/>
    <w:tmpl w:val="E8DE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6D68FD"/>
    <w:multiLevelType w:val="hybridMultilevel"/>
    <w:tmpl w:val="125C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E559FD"/>
    <w:multiLevelType w:val="hybridMultilevel"/>
    <w:tmpl w:val="3142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696BC7"/>
    <w:multiLevelType w:val="hybridMultilevel"/>
    <w:tmpl w:val="DB70D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E10238B"/>
    <w:multiLevelType w:val="hybridMultilevel"/>
    <w:tmpl w:val="9FDC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7E2D55"/>
    <w:multiLevelType w:val="hybridMultilevel"/>
    <w:tmpl w:val="9FF8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B868BC"/>
    <w:multiLevelType w:val="hybridMultilevel"/>
    <w:tmpl w:val="A4F2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80005"/>
    <w:multiLevelType w:val="hybridMultilevel"/>
    <w:tmpl w:val="E60E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0B359C"/>
    <w:multiLevelType w:val="hybridMultilevel"/>
    <w:tmpl w:val="CDCC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0110A3"/>
    <w:multiLevelType w:val="hybridMultilevel"/>
    <w:tmpl w:val="DF9E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C06041"/>
    <w:multiLevelType w:val="hybridMultilevel"/>
    <w:tmpl w:val="2C06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697B2B"/>
    <w:multiLevelType w:val="hybridMultilevel"/>
    <w:tmpl w:val="E604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E0228D"/>
    <w:multiLevelType w:val="hybridMultilevel"/>
    <w:tmpl w:val="5BA2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30120B"/>
    <w:multiLevelType w:val="hybridMultilevel"/>
    <w:tmpl w:val="D3002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031D32"/>
    <w:multiLevelType w:val="hybridMultilevel"/>
    <w:tmpl w:val="6444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5D18E6"/>
    <w:multiLevelType w:val="hybridMultilevel"/>
    <w:tmpl w:val="B0BA57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124B0C"/>
    <w:multiLevelType w:val="hybridMultilevel"/>
    <w:tmpl w:val="18EA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FA0D04"/>
    <w:multiLevelType w:val="hybridMultilevel"/>
    <w:tmpl w:val="007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DF0001"/>
    <w:multiLevelType w:val="hybridMultilevel"/>
    <w:tmpl w:val="BFC8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EF68A2"/>
    <w:multiLevelType w:val="hybridMultilevel"/>
    <w:tmpl w:val="B432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460482"/>
    <w:multiLevelType w:val="hybridMultilevel"/>
    <w:tmpl w:val="3034A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ABA2062"/>
    <w:multiLevelType w:val="hybridMultilevel"/>
    <w:tmpl w:val="00CA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934195"/>
    <w:multiLevelType w:val="hybridMultilevel"/>
    <w:tmpl w:val="4440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2F2863"/>
    <w:multiLevelType w:val="hybridMultilevel"/>
    <w:tmpl w:val="2C36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7403FD"/>
    <w:multiLevelType w:val="hybridMultilevel"/>
    <w:tmpl w:val="52B66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FE73245"/>
    <w:multiLevelType w:val="hybridMultilevel"/>
    <w:tmpl w:val="4F2CCFC8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2E50D43"/>
    <w:multiLevelType w:val="hybridMultilevel"/>
    <w:tmpl w:val="D680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9C1BFB"/>
    <w:multiLevelType w:val="hybridMultilevel"/>
    <w:tmpl w:val="6B6C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BD49AB"/>
    <w:multiLevelType w:val="hybridMultilevel"/>
    <w:tmpl w:val="AEB2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D047D5"/>
    <w:multiLevelType w:val="hybridMultilevel"/>
    <w:tmpl w:val="8D3C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534E2A"/>
    <w:multiLevelType w:val="hybridMultilevel"/>
    <w:tmpl w:val="B896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687472"/>
    <w:multiLevelType w:val="hybridMultilevel"/>
    <w:tmpl w:val="256A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943151">
    <w:abstractNumId w:val="56"/>
  </w:num>
  <w:num w:numId="2" w16cid:durableId="1689017410">
    <w:abstractNumId w:val="55"/>
  </w:num>
  <w:num w:numId="3" w16cid:durableId="292836135">
    <w:abstractNumId w:val="27"/>
  </w:num>
  <w:num w:numId="4" w16cid:durableId="1877428889">
    <w:abstractNumId w:val="11"/>
  </w:num>
  <w:num w:numId="5" w16cid:durableId="749346372">
    <w:abstractNumId w:val="25"/>
  </w:num>
  <w:num w:numId="6" w16cid:durableId="796606110">
    <w:abstractNumId w:val="32"/>
  </w:num>
  <w:num w:numId="7" w16cid:durableId="932589127">
    <w:abstractNumId w:val="37"/>
  </w:num>
  <w:num w:numId="8" w16cid:durableId="2110194181">
    <w:abstractNumId w:val="18"/>
  </w:num>
  <w:num w:numId="9" w16cid:durableId="413943618">
    <w:abstractNumId w:val="52"/>
  </w:num>
  <w:num w:numId="10" w16cid:durableId="1236933736">
    <w:abstractNumId w:val="51"/>
  </w:num>
  <w:num w:numId="11" w16cid:durableId="359546493">
    <w:abstractNumId w:val="41"/>
  </w:num>
  <w:num w:numId="12" w16cid:durableId="966741459">
    <w:abstractNumId w:val="35"/>
  </w:num>
  <w:num w:numId="13" w16cid:durableId="1801456687">
    <w:abstractNumId w:val="19"/>
  </w:num>
  <w:num w:numId="14" w16cid:durableId="462235336">
    <w:abstractNumId w:val="42"/>
  </w:num>
  <w:num w:numId="15" w16cid:durableId="139928718">
    <w:abstractNumId w:val="22"/>
  </w:num>
  <w:num w:numId="16" w16cid:durableId="441346137">
    <w:abstractNumId w:val="43"/>
  </w:num>
  <w:num w:numId="17" w16cid:durableId="1626496083">
    <w:abstractNumId w:val="30"/>
  </w:num>
  <w:num w:numId="18" w16cid:durableId="306251235">
    <w:abstractNumId w:val="50"/>
  </w:num>
  <w:num w:numId="19" w16cid:durableId="1563834544">
    <w:abstractNumId w:val="24"/>
  </w:num>
  <w:num w:numId="20" w16cid:durableId="565844201">
    <w:abstractNumId w:val="49"/>
  </w:num>
  <w:num w:numId="21" w16cid:durableId="1428383647">
    <w:abstractNumId w:val="4"/>
  </w:num>
  <w:num w:numId="22" w16cid:durableId="1812140019">
    <w:abstractNumId w:val="13"/>
  </w:num>
  <w:num w:numId="23" w16cid:durableId="772362606">
    <w:abstractNumId w:val="47"/>
  </w:num>
  <w:num w:numId="24" w16cid:durableId="1093746469">
    <w:abstractNumId w:val="33"/>
  </w:num>
  <w:num w:numId="25" w16cid:durableId="789906370">
    <w:abstractNumId w:val="44"/>
  </w:num>
  <w:num w:numId="26" w16cid:durableId="105081240">
    <w:abstractNumId w:val="20"/>
  </w:num>
  <w:num w:numId="27" w16cid:durableId="738020629">
    <w:abstractNumId w:val="46"/>
  </w:num>
  <w:num w:numId="28" w16cid:durableId="1174683893">
    <w:abstractNumId w:val="17"/>
  </w:num>
  <w:num w:numId="29" w16cid:durableId="618876636">
    <w:abstractNumId w:val="31"/>
  </w:num>
  <w:num w:numId="30" w16cid:durableId="249892987">
    <w:abstractNumId w:val="14"/>
  </w:num>
  <w:num w:numId="31" w16cid:durableId="52395288">
    <w:abstractNumId w:val="45"/>
  </w:num>
  <w:num w:numId="32" w16cid:durableId="883370397">
    <w:abstractNumId w:val="54"/>
  </w:num>
  <w:num w:numId="33" w16cid:durableId="1176503540">
    <w:abstractNumId w:val="9"/>
  </w:num>
  <w:num w:numId="34" w16cid:durableId="1590239825">
    <w:abstractNumId w:val="16"/>
  </w:num>
  <w:num w:numId="35" w16cid:durableId="1328555113">
    <w:abstractNumId w:val="21"/>
  </w:num>
  <w:num w:numId="36" w16cid:durableId="1866365094">
    <w:abstractNumId w:val="34"/>
  </w:num>
  <w:num w:numId="37" w16cid:durableId="1099376082">
    <w:abstractNumId w:val="53"/>
  </w:num>
  <w:num w:numId="38" w16cid:durableId="1942451959">
    <w:abstractNumId w:val="15"/>
  </w:num>
  <w:num w:numId="39" w16cid:durableId="2059012545">
    <w:abstractNumId w:val="5"/>
  </w:num>
  <w:num w:numId="40" w16cid:durableId="1799757039">
    <w:abstractNumId w:val="39"/>
  </w:num>
  <w:num w:numId="41" w16cid:durableId="117993079">
    <w:abstractNumId w:val="6"/>
  </w:num>
  <w:num w:numId="42" w16cid:durableId="89280554">
    <w:abstractNumId w:val="12"/>
  </w:num>
  <w:num w:numId="43" w16cid:durableId="1677071945">
    <w:abstractNumId w:val="8"/>
  </w:num>
  <w:num w:numId="44" w16cid:durableId="1838183643">
    <w:abstractNumId w:val="28"/>
  </w:num>
  <w:num w:numId="45" w16cid:durableId="1547330399">
    <w:abstractNumId w:val="23"/>
  </w:num>
  <w:num w:numId="46" w16cid:durableId="1218861021">
    <w:abstractNumId w:val="48"/>
  </w:num>
  <w:num w:numId="47" w16cid:durableId="2009167117">
    <w:abstractNumId w:val="36"/>
  </w:num>
  <w:num w:numId="48" w16cid:durableId="962078287">
    <w:abstractNumId w:val="26"/>
  </w:num>
  <w:num w:numId="49" w16cid:durableId="1272862867">
    <w:abstractNumId w:val="7"/>
  </w:num>
  <w:num w:numId="50" w16cid:durableId="1144662136">
    <w:abstractNumId w:val="29"/>
  </w:num>
  <w:num w:numId="51" w16cid:durableId="1911769318">
    <w:abstractNumId w:val="10"/>
  </w:num>
  <w:num w:numId="52" w16cid:durableId="633801614">
    <w:abstractNumId w:val="38"/>
  </w:num>
  <w:num w:numId="53" w16cid:durableId="1844011205">
    <w:abstractNumId w:val="1"/>
  </w:num>
  <w:num w:numId="54" w16cid:durableId="338044630">
    <w:abstractNumId w:val="0"/>
  </w:num>
  <w:num w:numId="55" w16cid:durableId="426928524">
    <w:abstractNumId w:val="3"/>
  </w:num>
  <w:num w:numId="56" w16cid:durableId="1685396238">
    <w:abstractNumId w:val="2"/>
  </w:num>
  <w:num w:numId="57" w16cid:durableId="110365545">
    <w:abstractNumId w:val="4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625"/>
    <w:rsid w:val="00000F6F"/>
    <w:rsid w:val="00010E6F"/>
    <w:rsid w:val="00024BE8"/>
    <w:rsid w:val="00033468"/>
    <w:rsid w:val="000352EF"/>
    <w:rsid w:val="00040A90"/>
    <w:rsid w:val="0005048F"/>
    <w:rsid w:val="00053B4C"/>
    <w:rsid w:val="00053CFE"/>
    <w:rsid w:val="00061728"/>
    <w:rsid w:val="000674F7"/>
    <w:rsid w:val="000677F5"/>
    <w:rsid w:val="00067F17"/>
    <w:rsid w:val="00070D9B"/>
    <w:rsid w:val="00074297"/>
    <w:rsid w:val="00087AF4"/>
    <w:rsid w:val="00096130"/>
    <w:rsid w:val="000A21FE"/>
    <w:rsid w:val="000B2585"/>
    <w:rsid w:val="000B3BBA"/>
    <w:rsid w:val="000C32F3"/>
    <w:rsid w:val="000C4A60"/>
    <w:rsid w:val="000C6C2D"/>
    <w:rsid w:val="000D0C25"/>
    <w:rsid w:val="000D7919"/>
    <w:rsid w:val="000F0D6D"/>
    <w:rsid w:val="000F4D82"/>
    <w:rsid w:val="000F7A64"/>
    <w:rsid w:val="00104C6A"/>
    <w:rsid w:val="001057A9"/>
    <w:rsid w:val="00106DED"/>
    <w:rsid w:val="001074DC"/>
    <w:rsid w:val="001155BF"/>
    <w:rsid w:val="0011785D"/>
    <w:rsid w:val="0012383A"/>
    <w:rsid w:val="00126D09"/>
    <w:rsid w:val="00131061"/>
    <w:rsid w:val="00132173"/>
    <w:rsid w:val="001364D6"/>
    <w:rsid w:val="001403C4"/>
    <w:rsid w:val="0014278A"/>
    <w:rsid w:val="00145A31"/>
    <w:rsid w:val="00153BD8"/>
    <w:rsid w:val="0016186B"/>
    <w:rsid w:val="00166792"/>
    <w:rsid w:val="0018005B"/>
    <w:rsid w:val="0018501F"/>
    <w:rsid w:val="00187A3F"/>
    <w:rsid w:val="00187AFF"/>
    <w:rsid w:val="001A386A"/>
    <w:rsid w:val="001A551A"/>
    <w:rsid w:val="001A61BA"/>
    <w:rsid w:val="001A74B0"/>
    <w:rsid w:val="001C2530"/>
    <w:rsid w:val="001D7D27"/>
    <w:rsid w:val="001F4EC3"/>
    <w:rsid w:val="001F57DA"/>
    <w:rsid w:val="001F6C40"/>
    <w:rsid w:val="001F7D2C"/>
    <w:rsid w:val="00213C59"/>
    <w:rsid w:val="00224313"/>
    <w:rsid w:val="00224BFC"/>
    <w:rsid w:val="00226CA9"/>
    <w:rsid w:val="002510B3"/>
    <w:rsid w:val="00255B5D"/>
    <w:rsid w:val="002569BA"/>
    <w:rsid w:val="00263C7D"/>
    <w:rsid w:val="00265817"/>
    <w:rsid w:val="00272FC5"/>
    <w:rsid w:val="00281684"/>
    <w:rsid w:val="002819D4"/>
    <w:rsid w:val="00287E5F"/>
    <w:rsid w:val="00290E14"/>
    <w:rsid w:val="00294E29"/>
    <w:rsid w:val="002A56B7"/>
    <w:rsid w:val="002B76CD"/>
    <w:rsid w:val="002C40F9"/>
    <w:rsid w:val="002C63EF"/>
    <w:rsid w:val="002D5F64"/>
    <w:rsid w:val="002E5823"/>
    <w:rsid w:val="002E6FD3"/>
    <w:rsid w:val="002F0E24"/>
    <w:rsid w:val="002F175C"/>
    <w:rsid w:val="002F3901"/>
    <w:rsid w:val="00310EE2"/>
    <w:rsid w:val="00317B70"/>
    <w:rsid w:val="00336D94"/>
    <w:rsid w:val="003379E1"/>
    <w:rsid w:val="003439DB"/>
    <w:rsid w:val="003538A1"/>
    <w:rsid w:val="00356ECB"/>
    <w:rsid w:val="003644D5"/>
    <w:rsid w:val="00371212"/>
    <w:rsid w:val="00380FDE"/>
    <w:rsid w:val="003824CE"/>
    <w:rsid w:val="003860E1"/>
    <w:rsid w:val="00393A02"/>
    <w:rsid w:val="003A3175"/>
    <w:rsid w:val="003A7652"/>
    <w:rsid w:val="003B5579"/>
    <w:rsid w:val="003B6B7B"/>
    <w:rsid w:val="003B74BE"/>
    <w:rsid w:val="003C111C"/>
    <w:rsid w:val="003C485D"/>
    <w:rsid w:val="003C6E3F"/>
    <w:rsid w:val="003C7145"/>
    <w:rsid w:val="003D0B89"/>
    <w:rsid w:val="003D2E63"/>
    <w:rsid w:val="003E0844"/>
    <w:rsid w:val="003F1ADA"/>
    <w:rsid w:val="00400575"/>
    <w:rsid w:val="004010C9"/>
    <w:rsid w:val="0040510B"/>
    <w:rsid w:val="004108C9"/>
    <w:rsid w:val="00427959"/>
    <w:rsid w:val="004313F2"/>
    <w:rsid w:val="00431FCA"/>
    <w:rsid w:val="00432487"/>
    <w:rsid w:val="004332B2"/>
    <w:rsid w:val="004430DA"/>
    <w:rsid w:val="004432FF"/>
    <w:rsid w:val="00446099"/>
    <w:rsid w:val="00447B71"/>
    <w:rsid w:val="00464A6B"/>
    <w:rsid w:val="00471ADA"/>
    <w:rsid w:val="00476E43"/>
    <w:rsid w:val="00491E6F"/>
    <w:rsid w:val="004A3E44"/>
    <w:rsid w:val="004A4798"/>
    <w:rsid w:val="004A6030"/>
    <w:rsid w:val="004B1A70"/>
    <w:rsid w:val="004C0A22"/>
    <w:rsid w:val="004C2D2E"/>
    <w:rsid w:val="004C30A7"/>
    <w:rsid w:val="004C7046"/>
    <w:rsid w:val="004D1016"/>
    <w:rsid w:val="004D775E"/>
    <w:rsid w:val="004E0AE3"/>
    <w:rsid w:val="004E399C"/>
    <w:rsid w:val="004E78D8"/>
    <w:rsid w:val="004F5B57"/>
    <w:rsid w:val="00512430"/>
    <w:rsid w:val="00515119"/>
    <w:rsid w:val="00534BF8"/>
    <w:rsid w:val="00537FAA"/>
    <w:rsid w:val="00541478"/>
    <w:rsid w:val="005521AF"/>
    <w:rsid w:val="005546B7"/>
    <w:rsid w:val="0055509C"/>
    <w:rsid w:val="00562C40"/>
    <w:rsid w:val="00571180"/>
    <w:rsid w:val="00583E8D"/>
    <w:rsid w:val="005856D2"/>
    <w:rsid w:val="00593C44"/>
    <w:rsid w:val="005B366E"/>
    <w:rsid w:val="005B4A4F"/>
    <w:rsid w:val="005B6885"/>
    <w:rsid w:val="005C21F3"/>
    <w:rsid w:val="005D3180"/>
    <w:rsid w:val="005E68FC"/>
    <w:rsid w:val="005F21F6"/>
    <w:rsid w:val="005F3514"/>
    <w:rsid w:val="005F438A"/>
    <w:rsid w:val="005F6608"/>
    <w:rsid w:val="006043C7"/>
    <w:rsid w:val="0060647C"/>
    <w:rsid w:val="00610723"/>
    <w:rsid w:val="0061330E"/>
    <w:rsid w:val="00616982"/>
    <w:rsid w:val="00623D78"/>
    <w:rsid w:val="00625ACD"/>
    <w:rsid w:val="006357A4"/>
    <w:rsid w:val="00636C4C"/>
    <w:rsid w:val="00641A95"/>
    <w:rsid w:val="006500D3"/>
    <w:rsid w:val="00650365"/>
    <w:rsid w:val="00661241"/>
    <w:rsid w:val="00666966"/>
    <w:rsid w:val="00674DB3"/>
    <w:rsid w:val="00681EA5"/>
    <w:rsid w:val="0068441B"/>
    <w:rsid w:val="00686978"/>
    <w:rsid w:val="00690EB3"/>
    <w:rsid w:val="006953F7"/>
    <w:rsid w:val="006A4014"/>
    <w:rsid w:val="006A5558"/>
    <w:rsid w:val="006A74BE"/>
    <w:rsid w:val="006B6481"/>
    <w:rsid w:val="006B725D"/>
    <w:rsid w:val="006B7347"/>
    <w:rsid w:val="006C1A33"/>
    <w:rsid w:val="006C43D7"/>
    <w:rsid w:val="006C72F9"/>
    <w:rsid w:val="006E007C"/>
    <w:rsid w:val="006F1161"/>
    <w:rsid w:val="006F2BA8"/>
    <w:rsid w:val="006F556B"/>
    <w:rsid w:val="0070368F"/>
    <w:rsid w:val="007051D8"/>
    <w:rsid w:val="007154D0"/>
    <w:rsid w:val="007338F7"/>
    <w:rsid w:val="00746559"/>
    <w:rsid w:val="00750BF6"/>
    <w:rsid w:val="00751342"/>
    <w:rsid w:val="00767A13"/>
    <w:rsid w:val="007737BB"/>
    <w:rsid w:val="00773C0C"/>
    <w:rsid w:val="00781831"/>
    <w:rsid w:val="0078237D"/>
    <w:rsid w:val="00784E68"/>
    <w:rsid w:val="00792169"/>
    <w:rsid w:val="00796D7A"/>
    <w:rsid w:val="007A1E4D"/>
    <w:rsid w:val="007B36DF"/>
    <w:rsid w:val="007B3BB4"/>
    <w:rsid w:val="007B3F19"/>
    <w:rsid w:val="007B4234"/>
    <w:rsid w:val="007B45DD"/>
    <w:rsid w:val="007B6334"/>
    <w:rsid w:val="007C352B"/>
    <w:rsid w:val="007D2ED4"/>
    <w:rsid w:val="007D6E4C"/>
    <w:rsid w:val="007E176B"/>
    <w:rsid w:val="007F1AA4"/>
    <w:rsid w:val="0080503C"/>
    <w:rsid w:val="00805BAF"/>
    <w:rsid w:val="008136FC"/>
    <w:rsid w:val="0081522C"/>
    <w:rsid w:val="00816656"/>
    <w:rsid w:val="008208EF"/>
    <w:rsid w:val="00843D99"/>
    <w:rsid w:val="00844E1D"/>
    <w:rsid w:val="00851952"/>
    <w:rsid w:val="00853F36"/>
    <w:rsid w:val="00856FB7"/>
    <w:rsid w:val="00870BDC"/>
    <w:rsid w:val="008716EA"/>
    <w:rsid w:val="00882A2F"/>
    <w:rsid w:val="00882EC2"/>
    <w:rsid w:val="00886475"/>
    <w:rsid w:val="00887761"/>
    <w:rsid w:val="00890BAF"/>
    <w:rsid w:val="00895213"/>
    <w:rsid w:val="008A0943"/>
    <w:rsid w:val="008A3174"/>
    <w:rsid w:val="008A5C5E"/>
    <w:rsid w:val="008A76A6"/>
    <w:rsid w:val="008B5973"/>
    <w:rsid w:val="008B78F5"/>
    <w:rsid w:val="008C4587"/>
    <w:rsid w:val="008D3296"/>
    <w:rsid w:val="008D4D21"/>
    <w:rsid w:val="008D6044"/>
    <w:rsid w:val="008E2D72"/>
    <w:rsid w:val="008E37CC"/>
    <w:rsid w:val="008E58CA"/>
    <w:rsid w:val="008F0EA1"/>
    <w:rsid w:val="008F5C78"/>
    <w:rsid w:val="008F782A"/>
    <w:rsid w:val="009016FA"/>
    <w:rsid w:val="0090259F"/>
    <w:rsid w:val="009035B2"/>
    <w:rsid w:val="009119F3"/>
    <w:rsid w:val="00912660"/>
    <w:rsid w:val="009240B6"/>
    <w:rsid w:val="00947B2B"/>
    <w:rsid w:val="009563AD"/>
    <w:rsid w:val="009615DA"/>
    <w:rsid w:val="009627B9"/>
    <w:rsid w:val="0096286C"/>
    <w:rsid w:val="00970E87"/>
    <w:rsid w:val="009844C8"/>
    <w:rsid w:val="00987ED1"/>
    <w:rsid w:val="0099389F"/>
    <w:rsid w:val="0099672B"/>
    <w:rsid w:val="00996FA4"/>
    <w:rsid w:val="009A0E0C"/>
    <w:rsid w:val="009B0A71"/>
    <w:rsid w:val="009B2EC9"/>
    <w:rsid w:val="009B42AD"/>
    <w:rsid w:val="009B746F"/>
    <w:rsid w:val="009C2DD1"/>
    <w:rsid w:val="009C5BAD"/>
    <w:rsid w:val="009D28D6"/>
    <w:rsid w:val="009E1169"/>
    <w:rsid w:val="009F23BE"/>
    <w:rsid w:val="009F3782"/>
    <w:rsid w:val="00A02A8D"/>
    <w:rsid w:val="00A02C77"/>
    <w:rsid w:val="00A07625"/>
    <w:rsid w:val="00A234CE"/>
    <w:rsid w:val="00A26CEF"/>
    <w:rsid w:val="00A275BE"/>
    <w:rsid w:val="00A30731"/>
    <w:rsid w:val="00A320CF"/>
    <w:rsid w:val="00A324FC"/>
    <w:rsid w:val="00A43E1E"/>
    <w:rsid w:val="00A45582"/>
    <w:rsid w:val="00A5136B"/>
    <w:rsid w:val="00A64614"/>
    <w:rsid w:val="00A65FA6"/>
    <w:rsid w:val="00A67865"/>
    <w:rsid w:val="00A748ED"/>
    <w:rsid w:val="00A75374"/>
    <w:rsid w:val="00A754C0"/>
    <w:rsid w:val="00A82FF2"/>
    <w:rsid w:val="00A832D3"/>
    <w:rsid w:val="00A84AF3"/>
    <w:rsid w:val="00A869A3"/>
    <w:rsid w:val="00A910D4"/>
    <w:rsid w:val="00A95A17"/>
    <w:rsid w:val="00AA0F49"/>
    <w:rsid w:val="00AB1CD6"/>
    <w:rsid w:val="00AC573C"/>
    <w:rsid w:val="00AD12BB"/>
    <w:rsid w:val="00AD73FD"/>
    <w:rsid w:val="00AE078C"/>
    <w:rsid w:val="00AE33D0"/>
    <w:rsid w:val="00AE37CF"/>
    <w:rsid w:val="00AE3937"/>
    <w:rsid w:val="00AE77C6"/>
    <w:rsid w:val="00AE786D"/>
    <w:rsid w:val="00AE7E15"/>
    <w:rsid w:val="00AF37ED"/>
    <w:rsid w:val="00AF5CB7"/>
    <w:rsid w:val="00AF659B"/>
    <w:rsid w:val="00AF7018"/>
    <w:rsid w:val="00B0153D"/>
    <w:rsid w:val="00B043D6"/>
    <w:rsid w:val="00B1207C"/>
    <w:rsid w:val="00B21C2B"/>
    <w:rsid w:val="00B36C03"/>
    <w:rsid w:val="00B46587"/>
    <w:rsid w:val="00B6397D"/>
    <w:rsid w:val="00B6582B"/>
    <w:rsid w:val="00B66750"/>
    <w:rsid w:val="00B67BBE"/>
    <w:rsid w:val="00B75876"/>
    <w:rsid w:val="00B805A9"/>
    <w:rsid w:val="00B838A7"/>
    <w:rsid w:val="00B87234"/>
    <w:rsid w:val="00B94800"/>
    <w:rsid w:val="00BA1E1B"/>
    <w:rsid w:val="00BA281B"/>
    <w:rsid w:val="00BB1BCD"/>
    <w:rsid w:val="00BB5B33"/>
    <w:rsid w:val="00BD2892"/>
    <w:rsid w:val="00BD3708"/>
    <w:rsid w:val="00BE6F99"/>
    <w:rsid w:val="00BF78CC"/>
    <w:rsid w:val="00C05542"/>
    <w:rsid w:val="00C2143D"/>
    <w:rsid w:val="00C233D6"/>
    <w:rsid w:val="00C25653"/>
    <w:rsid w:val="00C32D54"/>
    <w:rsid w:val="00C34B2A"/>
    <w:rsid w:val="00C3796A"/>
    <w:rsid w:val="00C4213C"/>
    <w:rsid w:val="00C428BF"/>
    <w:rsid w:val="00C42C6A"/>
    <w:rsid w:val="00C45BAF"/>
    <w:rsid w:val="00C52C84"/>
    <w:rsid w:val="00C63791"/>
    <w:rsid w:val="00C63E31"/>
    <w:rsid w:val="00C85828"/>
    <w:rsid w:val="00C926C9"/>
    <w:rsid w:val="00C93696"/>
    <w:rsid w:val="00CA03C8"/>
    <w:rsid w:val="00CA6B09"/>
    <w:rsid w:val="00CA6B0B"/>
    <w:rsid w:val="00CB1171"/>
    <w:rsid w:val="00CC417C"/>
    <w:rsid w:val="00CC67FF"/>
    <w:rsid w:val="00CC6F17"/>
    <w:rsid w:val="00CC7FDA"/>
    <w:rsid w:val="00CE3DC8"/>
    <w:rsid w:val="00CF001E"/>
    <w:rsid w:val="00CF0ABD"/>
    <w:rsid w:val="00CF26EE"/>
    <w:rsid w:val="00CF2BDE"/>
    <w:rsid w:val="00CF5085"/>
    <w:rsid w:val="00D1044A"/>
    <w:rsid w:val="00D156AE"/>
    <w:rsid w:val="00D27489"/>
    <w:rsid w:val="00D43DA8"/>
    <w:rsid w:val="00D44C61"/>
    <w:rsid w:val="00D53A7A"/>
    <w:rsid w:val="00D57156"/>
    <w:rsid w:val="00D83F11"/>
    <w:rsid w:val="00D92290"/>
    <w:rsid w:val="00DA04F9"/>
    <w:rsid w:val="00DA2C2A"/>
    <w:rsid w:val="00DA6533"/>
    <w:rsid w:val="00DC0910"/>
    <w:rsid w:val="00DC288C"/>
    <w:rsid w:val="00DC6A8A"/>
    <w:rsid w:val="00DD0BD8"/>
    <w:rsid w:val="00DD47D0"/>
    <w:rsid w:val="00DF0AA6"/>
    <w:rsid w:val="00DF1208"/>
    <w:rsid w:val="00E011CB"/>
    <w:rsid w:val="00E01F01"/>
    <w:rsid w:val="00E04C69"/>
    <w:rsid w:val="00E0702F"/>
    <w:rsid w:val="00E17AAC"/>
    <w:rsid w:val="00E22B55"/>
    <w:rsid w:val="00E305B6"/>
    <w:rsid w:val="00E44D2F"/>
    <w:rsid w:val="00E45157"/>
    <w:rsid w:val="00E51E13"/>
    <w:rsid w:val="00E56C04"/>
    <w:rsid w:val="00E66F1E"/>
    <w:rsid w:val="00E70021"/>
    <w:rsid w:val="00E725F3"/>
    <w:rsid w:val="00EA01D6"/>
    <w:rsid w:val="00EB0ED9"/>
    <w:rsid w:val="00EB25E0"/>
    <w:rsid w:val="00EB5A25"/>
    <w:rsid w:val="00EB66F4"/>
    <w:rsid w:val="00EB6AC0"/>
    <w:rsid w:val="00EC32FA"/>
    <w:rsid w:val="00EC5339"/>
    <w:rsid w:val="00ED0DCD"/>
    <w:rsid w:val="00ED2DDB"/>
    <w:rsid w:val="00EE0AB2"/>
    <w:rsid w:val="00EE0C81"/>
    <w:rsid w:val="00EE1F60"/>
    <w:rsid w:val="00EE470E"/>
    <w:rsid w:val="00EE7C6B"/>
    <w:rsid w:val="00EF5371"/>
    <w:rsid w:val="00EF5697"/>
    <w:rsid w:val="00F01B8E"/>
    <w:rsid w:val="00F02D61"/>
    <w:rsid w:val="00F05DE7"/>
    <w:rsid w:val="00F156FB"/>
    <w:rsid w:val="00F16CAB"/>
    <w:rsid w:val="00F23665"/>
    <w:rsid w:val="00F27219"/>
    <w:rsid w:val="00F5514F"/>
    <w:rsid w:val="00F66DD9"/>
    <w:rsid w:val="00F77E92"/>
    <w:rsid w:val="00F86755"/>
    <w:rsid w:val="00F91ACB"/>
    <w:rsid w:val="00FA2B77"/>
    <w:rsid w:val="00FA3250"/>
    <w:rsid w:val="00FA3A45"/>
    <w:rsid w:val="00FB172E"/>
    <w:rsid w:val="00FB2509"/>
    <w:rsid w:val="00FC079C"/>
    <w:rsid w:val="00FC1C1B"/>
    <w:rsid w:val="00FC1D2E"/>
    <w:rsid w:val="00FC5738"/>
    <w:rsid w:val="00FC68BE"/>
    <w:rsid w:val="00FE077B"/>
    <w:rsid w:val="00FE6814"/>
    <w:rsid w:val="00FF2EC8"/>
    <w:rsid w:val="00FF4802"/>
    <w:rsid w:val="00FF6FD4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D2B5E"/>
  <w15:docId w15:val="{16470694-BB42-4E2E-AFA8-3F12502F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C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BodyText"/>
    <w:next w:val="Normal"/>
    <w:link w:val="Heading1Char"/>
    <w:rsid w:val="000F4D82"/>
    <w:pPr>
      <w:spacing w:before="60"/>
      <w:ind w:right="86"/>
      <w:outlineLvl w:val="0"/>
    </w:pPr>
    <w:rPr>
      <w:rFonts w:ascii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86B"/>
    <w:pPr>
      <w:keepNext/>
      <w:keepLines/>
      <w:spacing w:before="360" w:after="0"/>
      <w:outlineLvl w:val="1"/>
    </w:pPr>
    <w:rPr>
      <w:rFonts w:ascii="Cambria" w:eastAsia="Times New Roman" w:hAnsi="Cambria"/>
      <w:b/>
      <w:bCs/>
      <w:color w:val="4F81BD"/>
      <w:sz w:val="32"/>
      <w:szCs w:val="26"/>
    </w:rPr>
  </w:style>
  <w:style w:type="paragraph" w:styleId="Heading3">
    <w:name w:val="heading 3"/>
    <w:aliases w:val="Resume Company Sub-headings"/>
    <w:basedOn w:val="Normal"/>
    <w:next w:val="Normal"/>
    <w:link w:val="Heading3Char"/>
    <w:autoRedefine/>
    <w:uiPriority w:val="9"/>
    <w:unhideWhenUsed/>
    <w:qFormat/>
    <w:rsid w:val="0081522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i/>
      <w:color w:val="DA291C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C0C"/>
    <w:pPr>
      <w:keepNext/>
      <w:keepLines/>
      <w:spacing w:before="60" w:after="0"/>
      <w:outlineLvl w:val="3"/>
    </w:pPr>
    <w:rPr>
      <w:rFonts w:ascii="Cambria" w:eastAsia="Times New Roman" w:hAnsi="Cambria"/>
      <w:b/>
      <w:bCs/>
      <w:i/>
      <w:iCs/>
      <w:color w:val="17365D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E44"/>
    <w:pPr>
      <w:keepNext/>
      <w:keepLines/>
      <w:spacing w:after="60"/>
      <w:outlineLvl w:val="4"/>
    </w:pPr>
    <w:rPr>
      <w:rFonts w:ascii="Cambria" w:eastAsia="Times New Roman" w:hAnsi="Cambria"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B0153D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4D82"/>
    <w:rPr>
      <w:rFonts w:ascii="Arial" w:eastAsia="Times New Roman" w:hAnsi="Arial" w:cs="Arial"/>
      <w:b/>
    </w:rPr>
  </w:style>
  <w:style w:type="paragraph" w:styleId="BodyText">
    <w:name w:val="Body Text"/>
    <w:basedOn w:val="Normal"/>
    <w:link w:val="BodyTextChar"/>
    <w:rsid w:val="000F4D82"/>
    <w:pPr>
      <w:spacing w:before="120"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F4D82"/>
    <w:rPr>
      <w:rFonts w:ascii="Times New Roman" w:eastAsia="Times New Roman" w:hAnsi="Times New Roman" w:cs="Times New Roman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0F4D82"/>
    <w:pPr>
      <w:widowControl w:val="0"/>
      <w:tabs>
        <w:tab w:val="left" w:pos="720"/>
        <w:tab w:val="left" w:pos="1440"/>
        <w:tab w:val="left" w:pos="1584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295"/>
        <w:tab w:val="left" w:pos="10800"/>
        <w:tab w:val="left" w:pos="11015"/>
        <w:tab w:val="left" w:pos="11520"/>
        <w:tab w:val="left" w:pos="11735"/>
        <w:tab w:val="left" w:pos="12240"/>
        <w:tab w:val="left" w:pos="12455"/>
        <w:tab w:val="left" w:pos="12960"/>
        <w:tab w:val="left" w:pos="13175"/>
        <w:tab w:val="left" w:pos="13680"/>
        <w:tab w:val="left" w:pos="13895"/>
        <w:tab w:val="left" w:pos="14400"/>
        <w:tab w:val="left" w:pos="14615"/>
        <w:tab w:val="left" w:pos="15120"/>
        <w:tab w:val="left" w:pos="15335"/>
        <w:tab w:val="left" w:pos="15840"/>
        <w:tab w:val="left" w:pos="16055"/>
        <w:tab w:val="left" w:pos="16560"/>
        <w:tab w:val="left" w:pos="16775"/>
        <w:tab w:val="left" w:pos="17280"/>
        <w:tab w:val="left" w:pos="17495"/>
        <w:tab w:val="left" w:pos="18000"/>
        <w:tab w:val="left" w:pos="18720"/>
        <w:tab w:val="left" w:pos="19440"/>
        <w:tab w:val="left" w:pos="20160"/>
      </w:tabs>
      <w:spacing w:after="0" w:line="240" w:lineRule="auto"/>
      <w:ind w:left="720"/>
    </w:pPr>
    <w:rPr>
      <w:rFonts w:ascii="Arial" w:eastAsia="Times New Roman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4D82"/>
    <w:rPr>
      <w:rFonts w:ascii="Arial" w:eastAsia="Times New Roman" w:hAnsi="Arial" w:cs="Times New Roman"/>
      <w:sz w:val="20"/>
      <w:szCs w:val="20"/>
    </w:rPr>
  </w:style>
  <w:style w:type="paragraph" w:customStyle="1" w:styleId="Char2">
    <w:name w:val="Char2"/>
    <w:basedOn w:val="Normal"/>
    <w:rsid w:val="000F4D82"/>
    <w:pPr>
      <w:spacing w:after="160" w:line="240" w:lineRule="exact"/>
    </w:pPr>
    <w:rPr>
      <w:rFonts w:ascii="Verdana" w:eastAsia="Times New Roman" w:hAnsi="Verdana"/>
      <w:sz w:val="16"/>
      <w:szCs w:val="20"/>
    </w:rPr>
  </w:style>
  <w:style w:type="character" w:customStyle="1" w:styleId="NORMALNORMAL">
    <w:name w:val="NORMAL NORMAL"/>
    <w:basedOn w:val="DefaultParagraphFont"/>
    <w:rsid w:val="000F4D8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16186B"/>
    <w:rPr>
      <w:rFonts w:ascii="Cambria" w:eastAsia="Times New Roman" w:hAnsi="Cambria" w:cs="Times New Roman"/>
      <w:b/>
      <w:bCs/>
      <w:color w:val="4F81BD"/>
      <w:sz w:val="32"/>
      <w:szCs w:val="26"/>
    </w:rPr>
  </w:style>
  <w:style w:type="character" w:customStyle="1" w:styleId="Heading3Char">
    <w:name w:val="Heading 3 Char"/>
    <w:aliases w:val="Resume Company Sub-headings Char"/>
    <w:basedOn w:val="DefaultParagraphFont"/>
    <w:link w:val="Heading3"/>
    <w:uiPriority w:val="9"/>
    <w:rsid w:val="0081522C"/>
    <w:rPr>
      <w:rFonts w:ascii="Cambria" w:eastAsia="Times New Roman" w:hAnsi="Cambria"/>
      <w:b/>
      <w:bCs/>
      <w:i/>
      <w:color w:val="DA291C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73C0C"/>
    <w:rPr>
      <w:rFonts w:ascii="Cambria" w:eastAsia="Times New Roman" w:hAnsi="Cambria" w:cs="Times New Roman"/>
      <w:b/>
      <w:bCs/>
      <w:i/>
      <w:iCs/>
      <w:color w:val="17365D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A3E44"/>
    <w:rPr>
      <w:rFonts w:ascii="Cambria" w:eastAsia="Times New Roman" w:hAnsi="Cambria" w:cs="Times New Roman"/>
      <w:color w:val="7F7F7F"/>
    </w:rPr>
  </w:style>
  <w:style w:type="paragraph" w:customStyle="1" w:styleId="BodyText1">
    <w:name w:val="Body Text1"/>
    <w:basedOn w:val="Normal"/>
    <w:rsid w:val="00C25653"/>
    <w:pPr>
      <w:spacing w:after="180" w:line="260" w:lineRule="exact"/>
    </w:pPr>
    <w:rPr>
      <w:rFonts w:ascii="Arial" w:eastAsia="Times New Roman" w:hAnsi="Arial"/>
      <w:sz w:val="24"/>
      <w:szCs w:val="20"/>
    </w:rPr>
  </w:style>
  <w:style w:type="paragraph" w:styleId="ListParagraph">
    <w:name w:val="List Paragraph"/>
    <w:basedOn w:val="Normal"/>
    <w:uiPriority w:val="34"/>
    <w:rsid w:val="00D156A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040A90"/>
    <w:pPr>
      <w:numPr>
        <w:ilvl w:val="1"/>
      </w:numPr>
      <w:spacing w:before="360" w:after="120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0A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Title">
    <w:name w:val="Title"/>
    <w:aliases w:val="Resume Headings"/>
    <w:basedOn w:val="Normal"/>
    <w:next w:val="Normal"/>
    <w:link w:val="TitleChar"/>
    <w:autoRedefine/>
    <w:uiPriority w:val="10"/>
    <w:qFormat/>
    <w:rsid w:val="0081522C"/>
    <w:pPr>
      <w:spacing w:after="0" w:line="240" w:lineRule="auto"/>
      <w:contextualSpacing/>
    </w:pPr>
    <w:rPr>
      <w:rFonts w:ascii="Arial" w:eastAsia="Times New Roman" w:hAnsi="Arial"/>
      <w:b/>
      <w:color w:val="DA291C"/>
      <w:spacing w:val="5"/>
      <w:kern w:val="28"/>
      <w:sz w:val="32"/>
      <w:szCs w:val="52"/>
    </w:rPr>
  </w:style>
  <w:style w:type="character" w:customStyle="1" w:styleId="TitleChar">
    <w:name w:val="Title Char"/>
    <w:aliases w:val="Resume Headings Char"/>
    <w:basedOn w:val="DefaultParagraphFont"/>
    <w:link w:val="Title"/>
    <w:uiPriority w:val="10"/>
    <w:rsid w:val="0081522C"/>
    <w:rPr>
      <w:rFonts w:ascii="Arial" w:eastAsia="Times New Roman" w:hAnsi="Arial"/>
      <w:b/>
      <w:color w:val="DA291C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D6"/>
    <w:rPr>
      <w:rFonts w:ascii="Tahoma" w:hAnsi="Tahoma" w:cs="Tahoma"/>
      <w:sz w:val="16"/>
      <w:szCs w:val="16"/>
    </w:rPr>
  </w:style>
  <w:style w:type="character" w:customStyle="1" w:styleId="NECBodyTextChar">
    <w:name w:val="NEC Body Text Char"/>
    <w:basedOn w:val="DefaultParagraphFont"/>
    <w:link w:val="NECBodyText"/>
    <w:rsid w:val="009016FA"/>
    <w:rPr>
      <w:rFonts w:ascii="Arial" w:hAnsi="Arial"/>
      <w:sz w:val="21"/>
      <w:szCs w:val="24"/>
    </w:rPr>
  </w:style>
  <w:style w:type="paragraph" w:customStyle="1" w:styleId="NEC2">
    <w:name w:val="NEC 2"/>
    <w:basedOn w:val="Heading2"/>
    <w:rsid w:val="009016FA"/>
    <w:pPr>
      <w:keepLines w:val="0"/>
      <w:spacing w:after="60" w:line="240" w:lineRule="auto"/>
    </w:pPr>
    <w:rPr>
      <w:rFonts w:ascii="Arial" w:hAnsi="Arial" w:cs="Arial"/>
      <w:color w:val="auto"/>
      <w:sz w:val="28"/>
      <w:szCs w:val="28"/>
    </w:rPr>
  </w:style>
  <w:style w:type="paragraph" w:customStyle="1" w:styleId="NECBodyText">
    <w:name w:val="NEC Body Text"/>
    <w:basedOn w:val="Normal"/>
    <w:link w:val="NECBodyTextChar"/>
    <w:rsid w:val="009016FA"/>
    <w:pPr>
      <w:autoSpaceDE w:val="0"/>
      <w:autoSpaceDN w:val="0"/>
      <w:adjustRightInd w:val="0"/>
      <w:spacing w:before="60" w:after="180" w:line="240" w:lineRule="auto"/>
    </w:pPr>
    <w:rPr>
      <w:rFonts w:ascii="Arial" w:hAnsi="Arial"/>
      <w:sz w:val="21"/>
      <w:szCs w:val="24"/>
    </w:rPr>
  </w:style>
  <w:style w:type="character" w:customStyle="1" w:styleId="NECH3">
    <w:name w:val="NEC H3"/>
    <w:basedOn w:val="NORMALNORMAL"/>
    <w:rsid w:val="009016FA"/>
    <w:rPr>
      <w:rFonts w:ascii="Arial" w:hAnsi="Arial"/>
      <w:b/>
      <w:bCs/>
      <w:dstrike w:val="0"/>
      <w:spacing w:val="0"/>
      <w:w w:val="100"/>
      <w:sz w:val="26"/>
      <w:szCs w:val="26"/>
      <w:vertAlign w:val="baseline"/>
    </w:rPr>
  </w:style>
  <w:style w:type="paragraph" w:customStyle="1" w:styleId="NEC1">
    <w:name w:val="NEC 1"/>
    <w:basedOn w:val="Heading1"/>
    <w:rsid w:val="009016FA"/>
    <w:pPr>
      <w:keepNext/>
      <w:pBdr>
        <w:bottom w:val="single" w:sz="18" w:space="1" w:color="auto"/>
      </w:pBdr>
      <w:spacing w:before="240" w:after="240"/>
      <w:ind w:right="0"/>
    </w:pPr>
    <w:rPr>
      <w:rFonts w:cs="Times New Roman"/>
      <w:bCs/>
      <w:i/>
      <w:iCs/>
      <w:kern w:val="32"/>
      <w:sz w:val="32"/>
      <w:szCs w:val="20"/>
    </w:rPr>
  </w:style>
  <w:style w:type="paragraph" w:customStyle="1" w:styleId="Cover">
    <w:name w:val="Cover"/>
    <w:basedOn w:val="Normal"/>
    <w:rsid w:val="000D7919"/>
    <w:pPr>
      <w:spacing w:after="0" w:line="240" w:lineRule="auto"/>
      <w:jc w:val="both"/>
    </w:pPr>
    <w:rPr>
      <w:rFonts w:ascii="Tahoma" w:eastAsia="Times New Roman" w:hAnsi="Tahoma"/>
      <w:szCs w:val="20"/>
    </w:rPr>
  </w:style>
  <w:style w:type="paragraph" w:customStyle="1" w:styleId="StyleStandardRight0">
    <w:name w:val="Style Standard + Right:  0&quot;"/>
    <w:basedOn w:val="Normal"/>
    <w:rsid w:val="000D7919"/>
    <w:pPr>
      <w:spacing w:before="120" w:after="240" w:line="240" w:lineRule="atLeast"/>
    </w:pPr>
    <w:rPr>
      <w:rFonts w:ascii="Trebuchet MS" w:eastAsia="Times New Roman" w:hAnsi="Trebuchet MS"/>
      <w:sz w:val="20"/>
      <w:szCs w:val="20"/>
      <w:lang w:bidi="he-IL"/>
    </w:rPr>
  </w:style>
  <w:style w:type="character" w:customStyle="1" w:styleId="NECBody">
    <w:name w:val="NEC Body"/>
    <w:rsid w:val="0061330E"/>
    <w:rPr>
      <w:rFonts w:ascii="Arial" w:hAnsi="Arial"/>
      <w:sz w:val="21"/>
    </w:rPr>
  </w:style>
  <w:style w:type="character" w:styleId="Hyperlink">
    <w:name w:val="Hyperlink"/>
    <w:basedOn w:val="DefaultParagraphFont"/>
    <w:uiPriority w:val="99"/>
    <w:unhideWhenUsed/>
    <w:rsid w:val="00C3796A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93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3A02"/>
  </w:style>
  <w:style w:type="paragraph" w:styleId="Footer">
    <w:name w:val="footer"/>
    <w:basedOn w:val="Normal"/>
    <w:link w:val="FooterChar"/>
    <w:uiPriority w:val="99"/>
    <w:unhideWhenUsed/>
    <w:rsid w:val="00393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02"/>
  </w:style>
  <w:style w:type="paragraph" w:styleId="TOC2">
    <w:name w:val="toc 2"/>
    <w:basedOn w:val="Normal"/>
    <w:next w:val="Normal"/>
    <w:autoRedefine/>
    <w:uiPriority w:val="39"/>
    <w:unhideWhenUsed/>
    <w:qFormat/>
    <w:rsid w:val="00F16CA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156FB"/>
    <w:pPr>
      <w:tabs>
        <w:tab w:val="right" w:leader="dot" w:pos="9350"/>
      </w:tabs>
      <w:spacing w:after="12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16CAB"/>
    <w:pPr>
      <w:spacing w:after="100"/>
      <w:ind w:left="440"/>
    </w:pPr>
  </w:style>
  <w:style w:type="paragraph" w:styleId="NoSpacing">
    <w:name w:val="No Spacing"/>
    <w:link w:val="NoSpacingChar"/>
    <w:uiPriority w:val="1"/>
    <w:rsid w:val="00F16CAB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16CAB"/>
    <w:rPr>
      <w:rFonts w:eastAsia="Times New Roman"/>
      <w:sz w:val="22"/>
      <w:szCs w:val="22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B0153D"/>
    <w:rPr>
      <w:rFonts w:ascii="Cambria" w:eastAsia="Times New Roman" w:hAnsi="Cambria" w:cs="Times New Roman"/>
      <w:i/>
      <w:iCs/>
      <w:color w:val="243F60"/>
    </w:rPr>
  </w:style>
  <w:style w:type="table" w:styleId="TableGrid">
    <w:name w:val="Table Grid"/>
    <w:basedOn w:val="TableNormal"/>
    <w:uiPriority w:val="59"/>
    <w:rsid w:val="00A513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A5136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Grid-Accent11">
    <w:name w:val="Light Grid - Accent 11"/>
    <w:basedOn w:val="TableNormal"/>
    <w:uiPriority w:val="62"/>
    <w:rsid w:val="00A5136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Bahnschrift Light SemiCondensed" w:eastAsia="Times New Roman" w:hAnsi="Bahnschrift Light SemiCondense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ahnschrift Light SemiCondensed" w:eastAsia="Times New Roman" w:hAnsi="Bahnschrift Light SemiCondense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Bahnschrift Light SemiCondensed" w:eastAsia="Times New Roman" w:hAnsi="Bahnschrift Light SemiCondensed" w:cs="Times New Roman"/>
        <w:b/>
        <w:bCs/>
      </w:rPr>
    </w:tblStylePr>
    <w:tblStylePr w:type="lastCol">
      <w:rPr>
        <w:rFonts w:ascii="Bahnschrift Light SemiCondensed" w:eastAsia="Times New Roman" w:hAnsi="Bahnschrift Light SemiCondense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List2-Accent1">
    <w:name w:val="Medium List 2 Accent 1"/>
    <w:basedOn w:val="TableNormal"/>
    <w:uiPriority w:val="66"/>
    <w:rsid w:val="00A5136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A5136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Shading-Accent1">
    <w:name w:val="Colorful Shading Accent 1"/>
    <w:basedOn w:val="TableNormal"/>
    <w:uiPriority w:val="71"/>
    <w:rsid w:val="003E084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Grid-Accent1">
    <w:name w:val="Colorful Grid Accent 1"/>
    <w:basedOn w:val="TableNormal"/>
    <w:uiPriority w:val="73"/>
    <w:rsid w:val="003E084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2-Accent1">
    <w:name w:val="Medium Grid 2 Accent 1"/>
    <w:basedOn w:val="TableNormal"/>
    <w:uiPriority w:val="68"/>
    <w:rsid w:val="003E0844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Shading1-Accent11">
    <w:name w:val="Medium Shading 1 - Accent 11"/>
    <w:basedOn w:val="TableNormal"/>
    <w:uiPriority w:val="63"/>
    <w:rsid w:val="003E084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E08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text0">
    <w:name w:val="bodytext"/>
    <w:basedOn w:val="Normal"/>
    <w:semiHidden/>
    <w:rsid w:val="00DD0BD8"/>
    <w:pPr>
      <w:spacing w:before="120" w:after="0" w:line="240" w:lineRule="auto"/>
    </w:pPr>
    <w:rPr>
      <w:rFonts w:ascii="Arial" w:eastAsia="Times New Roman" w:hAnsi="Arial"/>
      <w:szCs w:val="20"/>
    </w:rPr>
  </w:style>
  <w:style w:type="table" w:customStyle="1" w:styleId="LightList-Accent11">
    <w:name w:val="Light List - Accent 11"/>
    <w:basedOn w:val="TableNormal"/>
    <w:uiPriority w:val="61"/>
    <w:rsid w:val="00ED2DD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BB5B3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60647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1CD6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63E31"/>
    <w:pPr>
      <w:keepNext/>
      <w:keepLines/>
      <w:spacing w:before="480" w:line="276" w:lineRule="auto"/>
      <w:ind w:right="0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table" w:customStyle="1" w:styleId="MediumShading1-Accent12">
    <w:name w:val="Medium Shading 1 - Accent 12"/>
    <w:basedOn w:val="TableNormal"/>
    <w:uiPriority w:val="63"/>
    <w:rsid w:val="004430D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4430D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Bahnschrift Light SemiCondensed" w:eastAsia="Times New Roman" w:hAnsi="Bahnschrift Light SemiCondense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ahnschrift Light SemiCondensed" w:eastAsia="Times New Roman" w:hAnsi="Bahnschrift Light SemiCondense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Bahnschrift Light SemiCondensed" w:eastAsia="Times New Roman" w:hAnsi="Bahnschrift Light SemiCondensed" w:cs="Times New Roman"/>
        <w:b/>
        <w:bCs/>
      </w:rPr>
    </w:tblStylePr>
    <w:tblStylePr w:type="lastCol">
      <w:rPr>
        <w:rFonts w:ascii="Bahnschrift Light SemiCondensed" w:eastAsia="Times New Roman" w:hAnsi="Bahnschrift Light SemiCondense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Grid1-Accent1">
    <w:name w:val="Medium Grid 1 Accent 1"/>
    <w:basedOn w:val="TableNormal"/>
    <w:uiPriority w:val="67"/>
    <w:rsid w:val="004430D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AdminHeader1">
    <w:name w:val="Admin Header 1"/>
    <w:basedOn w:val="Heading2"/>
    <w:link w:val="AdminHeader1Char"/>
    <w:qFormat/>
    <w:rsid w:val="00C34B2A"/>
    <w:rPr>
      <w:rFonts w:eastAsia="Calibri"/>
    </w:rPr>
  </w:style>
  <w:style w:type="paragraph" w:customStyle="1" w:styleId="AdminHeader2">
    <w:name w:val="Admin Header 2"/>
    <w:basedOn w:val="Heading3"/>
    <w:link w:val="AdminHeader2Char"/>
    <w:qFormat/>
    <w:rsid w:val="0081522C"/>
    <w:rPr>
      <w:rFonts w:eastAsia="Calibri"/>
    </w:rPr>
  </w:style>
  <w:style w:type="character" w:customStyle="1" w:styleId="AdminHeader1Char">
    <w:name w:val="Admin Header 1 Char"/>
    <w:basedOn w:val="Heading2Char"/>
    <w:link w:val="AdminHeader1"/>
    <w:rsid w:val="00C34B2A"/>
    <w:rPr>
      <w:rFonts w:ascii="Cambria" w:eastAsia="Calibri" w:hAnsi="Cambria" w:cs="Times New Roman"/>
      <w:b/>
      <w:bCs/>
      <w:color w:val="4F81BD"/>
      <w:sz w:val="32"/>
      <w:szCs w:val="26"/>
    </w:rPr>
  </w:style>
  <w:style w:type="character" w:customStyle="1" w:styleId="AdminHeader2Char">
    <w:name w:val="Admin Header 2 Char"/>
    <w:basedOn w:val="Heading3Char"/>
    <w:link w:val="AdminHeader2"/>
    <w:rsid w:val="0081522C"/>
    <w:rPr>
      <w:rFonts w:ascii="Cambria" w:eastAsia="Times New Roman" w:hAnsi="Cambria"/>
      <w:b/>
      <w:bCs/>
      <w:i/>
      <w:color w:val="DA291C"/>
      <w:sz w:val="24"/>
      <w:szCs w:val="22"/>
    </w:rPr>
  </w:style>
  <w:style w:type="paragraph" w:customStyle="1" w:styleId="ResumeName">
    <w:name w:val="Resume Name"/>
    <w:basedOn w:val="Normal"/>
    <w:link w:val="ResumeNameChar"/>
    <w:qFormat/>
    <w:rsid w:val="00A07625"/>
    <w:rPr>
      <w:rFonts w:ascii="Arial" w:hAnsi="Arial"/>
      <w:b/>
      <w:color w:val="DA291C"/>
      <w:sz w:val="44"/>
    </w:rPr>
  </w:style>
  <w:style w:type="character" w:customStyle="1" w:styleId="ResumeNameChar">
    <w:name w:val="Resume Name Char"/>
    <w:basedOn w:val="DefaultParagraphFont"/>
    <w:link w:val="ResumeName"/>
    <w:rsid w:val="00A07625"/>
    <w:rPr>
      <w:rFonts w:ascii="Arial" w:hAnsi="Arial"/>
      <w:b/>
      <w:color w:val="DA291C"/>
      <w:sz w:val="44"/>
      <w:szCs w:val="22"/>
    </w:rPr>
  </w:style>
  <w:style w:type="paragraph" w:styleId="NormalWeb">
    <w:name w:val="Normal (Web)"/>
    <w:basedOn w:val="Normal"/>
    <w:uiPriority w:val="99"/>
    <w:semiHidden/>
    <w:unhideWhenUsed/>
    <w:rsid w:val="009615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15DA"/>
  </w:style>
  <w:style w:type="character" w:customStyle="1" w:styleId="normaltextrun">
    <w:name w:val="normaltextrun"/>
    <w:basedOn w:val="DefaultParagraphFont"/>
    <w:rsid w:val="00593C44"/>
  </w:style>
  <w:style w:type="character" w:customStyle="1" w:styleId="eop">
    <w:name w:val="eop"/>
    <w:basedOn w:val="DefaultParagraphFont"/>
    <w:rsid w:val="00593C44"/>
  </w:style>
  <w:style w:type="character" w:styleId="UnresolvedMention">
    <w:name w:val="Unresolved Mention"/>
    <w:basedOn w:val="DefaultParagraphFont"/>
    <w:uiPriority w:val="99"/>
    <w:semiHidden/>
    <w:unhideWhenUsed/>
    <w:rsid w:val="00A75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15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877">
              <w:marLeft w:val="0"/>
              <w:marRight w:val="0"/>
              <w:marTop w:val="0"/>
              <w:marBottom w:val="0"/>
              <w:divBdr>
                <w:top w:val="single" w:sz="6" w:space="5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50184">
                          <w:marLeft w:val="-384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4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996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8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477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637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913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891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257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761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0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20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kavyagoudam.github.io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hristensen\Documents\Users\jchristensen\Documents\Resumes%20-%20General\Hitachi%20Resume%20Template%20-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2008-07-22T00:00:00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_Source xmlns="http://schemas.microsoft.com/sharepoint/v3/fields" xsi:nil="true"/>
    <_DCDateModified xmlns="http://schemas.microsoft.com/sharepoint/v3/fields" xsi:nil="true"/>
    <_Publisher xmlns="http://schemas.microsoft.com/sharepoint/v3/fields" xsi:nil="true"/>
    <_Relation xmlns="http://schemas.microsoft.com/sharepoint/v3/fields" xsi:nil="true"/>
    <_Contributor xmlns="http://schemas.microsoft.com/sharepoint/v3/fields" xsi:nil="true"/>
    <_Format xmlns="http://schemas.microsoft.com/sharepoint/v3/fields" xsi:nil="true"/>
    <_Coverage xmlns="http://schemas.microsoft.com/sharepoint/v3/fields" xsi:nil="true"/>
    <_Identifier xmlns="http://schemas.microsoft.com/sharepoint/v3/fields" xsi:nil="true"/>
    <_ResourceType xmlns="http://schemas.microsoft.com/sharepoint/v3/fields" xsi:nil="true"/>
    <_RightsManagement xmlns="http://schemas.microsoft.com/sharepoint/v3/fields" xsi:nil="true"/>
    <_DCDateCreated xmlns="http://schemas.microsoft.com/sharepoint/v3/fields">2012-01-30T06:00:00+00:00</_DCDateCreated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F748BDE8CC540A40D109EC5291989" ma:contentTypeVersion="22" ma:contentTypeDescription="Create a new document." ma:contentTypeScope="" ma:versionID="88b26efc034bf8d1faa8c23c2bef25f2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f840729267c28a5beb0972076ccbc323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Contributor" minOccurs="0"/>
                <xsd:element ref="ns2:_Coverage" minOccurs="0"/>
                <xsd:element ref="ns2:_DCDateCreated" minOccurs="0"/>
                <xsd:element ref="ns2:_DCDateModified" minOccurs="0"/>
                <xsd:element ref="ns2:_Format" minOccurs="0"/>
                <xsd:element ref="ns2:_Identifier" minOccurs="0"/>
                <xsd:element ref="ns1:Language" minOccurs="0"/>
                <xsd:element ref="ns2:_Publisher" minOccurs="0"/>
                <xsd:element ref="ns2:_Relation" minOccurs="0"/>
                <xsd:element ref="ns2:_RightsManagement" minOccurs="0"/>
                <xsd:element ref="ns2:_Source" minOccurs="0"/>
                <xsd:element ref="ns2:_Resourc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  <xsd:element name="Language" ma:index="18" nillable="true" ma:displayName="Language" ma:default="English" ma:description="Select the language." ma:format="Dropdown" ma:hidden="true" ma:internalName="Language" ma:readOnly="fals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nglish (United Kingdom)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10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  <xsd:element name="_Coverage" ma:index="11" nillable="true" ma:displayName="Coverage" ma:description="The extent or scope" ma:internalName="_Coverage">
      <xsd:simpleType>
        <xsd:restriction base="dms:Text">
          <xsd:maxLength value="255"/>
        </xsd:restriction>
      </xsd:simpleType>
    </xsd:element>
    <xsd:element name="_DCDateCreated" ma:index="13" nillable="true" ma:displayName="Date Created" ma:default="[today]" ma:description="The date on which this resource was created" ma:format="DateOnly" ma:internalName="_DCDateCreated">
      <xsd:simpleType>
        <xsd:restriction base="dms:DateTime"/>
      </xsd:simpleType>
    </xsd:element>
    <xsd:element name="_DCDateModified" ma:index="14" nillable="true" ma:displayName="Date Modified" ma:description="The date on which this resource was last modified" ma:format="DateTime" ma:hidden="true" ma:internalName="_DCDateModified" ma:readOnly="false">
      <xsd:simpleType>
        <xsd:restriction base="dms:DateTime"/>
      </xsd:simpleType>
    </xsd:element>
    <xsd:element name="_Format" ma:index="16" nillable="true" ma:displayName="Format" ma:description="Media-type, file format or dimensions" ma:hidden="true" ma:internalName="_Format" ma:readOnly="false">
      <xsd:simpleType>
        <xsd:restriction base="dms:Text"/>
      </xsd:simpleType>
    </xsd:element>
    <xsd:element name="_Identifier" ma:index="17" nillable="true" ma:displayName="Resource Identifier" ma:description="An identifying string or number, usually conforming to a formal identification system" ma:hidden="true" ma:internalName="_Identifier" ma:readOnly="false">
      <xsd:simpleType>
        <xsd:restriction base="dms:Text"/>
      </xsd:simpleType>
    </xsd:element>
    <xsd:element name="_Publisher" ma:index="19" nillable="true" ma:displayName="Publisher" ma:description="The person, organization or service that published this resource" ma:hidden="true" ma:internalName="_Publisher" ma:readOnly="false">
      <xsd:simpleType>
        <xsd:restriction base="dms:Text"/>
      </xsd:simpleType>
    </xsd:element>
    <xsd:element name="_Relation" ma:index="20" nillable="true" ma:displayName="Relation" ma:description="References to related resources" ma:hidden="true" ma:internalName="_Relation" ma:readOnly="false">
      <xsd:simpleType>
        <xsd:restriction base="dms:Note"/>
      </xsd:simpleType>
    </xsd:element>
    <xsd:element name="_RightsManagement" ma:index="21" nillable="true" ma:displayName="Rights Management" ma:description="Information about rights held in or over this resource" ma:hidden="true" ma:internalName="_RightsManagement" ma:readOnly="false">
      <xsd:simpleType>
        <xsd:restriction base="dms:Note"/>
      </xsd:simpleType>
    </xsd:element>
    <xsd:element name="_Source" ma:index="22" nillable="true" ma:displayName="Source" ma:description="References to resources from which this resource was derived" ma:hidden="true" ma:internalName="_Source" ma:readOnly="false">
      <xsd:simpleType>
        <xsd:restriction base="dms:Note"/>
      </xsd:simpleType>
    </xsd:element>
    <xsd:element name="_ResourceType" ma:index="25" nillable="true" ma:displayName="Resource Type" ma:description="A set of categories, functions, genres or aggregation levels" ma:hidden="true" ma:internalName="_ResourceType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2" ma:displayName="Creat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:"/>
        <xsd:element ref="dc:subject" minOccurs="0" maxOccurs="1" ma:index="24" ma:displayName="Subject"/>
        <xsd:element ref="dc:description" minOccurs="0" maxOccurs="1" ma:index="15" ma:displayName="Details"/>
        <xsd:element name="keywords" minOccurs="0" maxOccurs="1" type="xsd:string" ma:index="2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1A5FE5-F7E2-4435-A546-B4A1FDD7F98F}">
  <ds:schemaRefs>
    <ds:schemaRef ds:uri="http://schemas.microsoft.com/office/2006/metadata/properties"/>
    <ds:schemaRef ds:uri="http://schemas.microsoft.com/sharepoint/v3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AE42E740-4F6B-46B7-8B15-4FDC68471BD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E916CB5-145D-4FE5-88F0-391AA95D74E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9220BB9-3EC6-41E0-89B5-CE45495B5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1C21EF2-C14F-4E79-84FC-2245176B1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Hitachi Resume Template - 2015.dotx</Template>
  <TotalTime>81</TotalTime>
  <Pages>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Hitachi Resume Template</vt:lpstr>
    </vt:vector>
  </TitlesOfParts>
  <Company>Hitachi Consulting</Company>
  <LinksUpToDate>false</LinksUpToDate>
  <CharactersWithSpaces>6008</CharactersWithSpaces>
  <SharedDoc>false</SharedDoc>
  <HLinks>
    <vt:vector size="18" baseType="variant"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_Toc309205556</vt:lpwstr>
      </vt:variant>
      <vt:variant>
        <vt:i4>1376319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_Toc309205555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_Toc309205554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Hitachi Resume Template</dc:title>
  <dc:creator>UST420s</dc:creator>
  <dc:description>&lt;div&gt;&lt;/div&gt;</dc:description>
  <cp:lastModifiedBy>Kavya G M</cp:lastModifiedBy>
  <cp:revision>9</cp:revision>
  <cp:lastPrinted>2008-07-22T17:28:00Z</cp:lastPrinted>
  <dcterms:created xsi:type="dcterms:W3CDTF">2023-10-12T05:40:00Z</dcterms:created>
  <dcterms:modified xsi:type="dcterms:W3CDTF">2024-09-11T10:46:00Z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ontributor">
    <vt:lpwstr/>
  </property>
  <property fmtid="{D5CDD505-2E9C-101B-9397-08002B2CF9AE}" pid="3" name="Status Classification">
    <vt:lpwstr>3</vt:lpwstr>
  </property>
  <property fmtid="{D5CDD505-2E9C-101B-9397-08002B2CF9AE}" pid="4" name="ContentType">
    <vt:lpwstr>Internal Communications</vt:lpwstr>
  </property>
  <property fmtid="{D5CDD505-2E9C-101B-9397-08002B2CF9AE}" pid="5" name="Internal Communications Classification">
    <vt:lpwstr>8</vt:lpwstr>
  </property>
  <property fmtid="{D5CDD505-2E9C-101B-9397-08002B2CF9AE}" pid="6" name="_Coverage">
    <vt:lpwstr/>
  </property>
  <property fmtid="{D5CDD505-2E9C-101B-9397-08002B2CF9AE}" pid="7" name="_Format">
    <vt:lpwstr/>
  </property>
  <property fmtid="{D5CDD505-2E9C-101B-9397-08002B2CF9AE}" pid="8" name="_Publisher">
    <vt:lpwstr/>
  </property>
  <property fmtid="{D5CDD505-2E9C-101B-9397-08002B2CF9AE}" pid="9" name="display_urn:schemas-microsoft-com:office:office#Editor">
    <vt:lpwstr>Warriner, Rebecca</vt:lpwstr>
  </property>
  <property fmtid="{D5CDD505-2E9C-101B-9397-08002B2CF9AE}" pid="10" name="Department Administration Classification">
    <vt:lpwstr/>
  </property>
  <property fmtid="{D5CDD505-2E9C-101B-9397-08002B2CF9AE}" pid="11" name="TemplateUrl">
    <vt:lpwstr/>
  </property>
  <property fmtid="{D5CDD505-2E9C-101B-9397-08002B2CF9AE}" pid="12" name="_Relation">
    <vt:lpwstr/>
  </property>
  <property fmtid="{D5CDD505-2E9C-101B-9397-08002B2CF9AE}" pid="13" name="xd_ProgID">
    <vt:lpwstr/>
  </property>
  <property fmtid="{D5CDD505-2E9C-101B-9397-08002B2CF9AE}" pid="14" name="_DCDateCreated">
    <vt:lpwstr>2012-01-30T19:00:00Z</vt:lpwstr>
  </property>
  <property fmtid="{D5CDD505-2E9C-101B-9397-08002B2CF9AE}" pid="15" name="_RightsManagement">
    <vt:lpwstr/>
  </property>
  <property fmtid="{D5CDD505-2E9C-101B-9397-08002B2CF9AE}" pid="16" name="_Source">
    <vt:lpwstr/>
  </property>
  <property fmtid="{D5CDD505-2E9C-101B-9397-08002B2CF9AE}" pid="17" name="display_urn:schemas-microsoft-com:office:office#Author">
    <vt:lpwstr>Warriner, Rebecca</vt:lpwstr>
  </property>
  <property fmtid="{D5CDD505-2E9C-101B-9397-08002B2CF9AE}" pid="18" name="Language">
    <vt:lpwstr>English</vt:lpwstr>
  </property>
  <property fmtid="{D5CDD505-2E9C-101B-9397-08002B2CF9AE}" pid="19" name="Internal Training Materials Classification">
    <vt:lpwstr/>
  </property>
  <property fmtid="{D5CDD505-2E9C-101B-9397-08002B2CF9AE}" pid="20" name="ContentTypeId">
    <vt:lpwstr>0x010100E89F748BDE8CC540A40D109EC5291989</vt:lpwstr>
  </property>
  <property fmtid="{D5CDD505-2E9C-101B-9397-08002B2CF9AE}" pid="21" name="_ResourceType">
    <vt:lpwstr/>
  </property>
  <property fmtid="{D5CDD505-2E9C-101B-9397-08002B2CF9AE}" pid="22" name="_Identifier">
    <vt:lpwstr/>
  </property>
  <property fmtid="{D5CDD505-2E9C-101B-9397-08002B2CF9AE}" pid="23" name="_DCDateModified">
    <vt:lpwstr/>
  </property>
  <property fmtid="{D5CDD505-2E9C-101B-9397-08002B2CF9AE}" pid="24" name="xd_Signature">
    <vt:lpwstr/>
  </property>
  <property fmtid="{D5CDD505-2E9C-101B-9397-08002B2CF9AE}" pid="25" name="Internal Meeting Materials Classification">
    <vt:lpwstr/>
  </property>
  <property fmtid="{D5CDD505-2E9C-101B-9397-08002B2CF9AE}" pid="26" name="Order">
    <vt:r8>1000</vt:r8>
  </property>
</Properties>
</file>